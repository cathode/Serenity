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36D" w:rsidRDefault="000D7B80" w:rsidP="008D636D">
      <w:pPr>
        <w:pStyle w:val="Title"/>
      </w:pPr>
      <w:sdt>
        <w:sdtPr>
          <w:alias w:val="Title"/>
          <w:id w:val="64444714"/>
          <w:placeholder>
            <w:docPart w:val="3B4C9BC67F3E4C618C411E451FEA6896"/>
          </w:placeholder>
          <w:dataBinding w:prefixMappings="xmlns:ns0='http://purl.org/dc/elements/1.1/' xmlns:ns1='http://schemas.openxmlformats.org/package/2006/metadata/core-properties' " w:xpath="/ns1:coreProperties[1]/ns0:title[1]" w:storeItemID="{6C3C8BC8-F283-45AE-878A-BAB7291924A1}"/>
          <w:text/>
        </w:sdtPr>
        <w:sdtContent>
          <w:r w:rsidR="000508DB">
            <w:t>Serenity</w:t>
          </w:r>
          <w:r w:rsidR="00F13595">
            <w:t xml:space="preserve"> – The Complete Guide</w:t>
          </w:r>
        </w:sdtContent>
      </w:sdt>
    </w:p>
    <w:p w:rsidR="00E91ACA" w:rsidRPr="00E91ACA" w:rsidRDefault="00E91ACA" w:rsidP="00E91ACA">
      <w:pPr>
        <w:pStyle w:val="Subtitle"/>
      </w:pPr>
      <w:r>
        <w:t xml:space="preserve">Documentation for </w:t>
      </w:r>
      <w:r w:rsidR="00A063DB">
        <w:t>Serenity</w:t>
      </w:r>
      <w:r>
        <w:t xml:space="preserve"> – Version</w:t>
      </w:r>
      <w:r w:rsidR="008D636D">
        <w:t xml:space="preserve"> </w:t>
      </w:r>
      <w:sdt>
        <w:sdtPr>
          <w:alias w:val="Status"/>
          <w:id w:val="126732337"/>
          <w:placeholder>
            <w:docPart w:val="B042A1D45D244A7394054608D635DF2D"/>
          </w:placeholder>
          <w:dataBinding w:prefixMappings="xmlns:ns0='http://purl.org/dc/elements/1.1/' xmlns:ns1='http://schemas.openxmlformats.org/package/2006/metadata/core-properties' " w:xpath="/ns1:coreProperties[1]/ns1:contentStatus[1]" w:storeItemID="{6C3C8BC8-F283-45AE-878A-BAB7291924A1}"/>
          <w:text/>
        </w:sdtPr>
        <w:sdtContent>
          <w:r w:rsidR="008D636D">
            <w:t>0.4.2.0</w:t>
          </w:r>
        </w:sdtContent>
      </w:sdt>
    </w:p>
    <w:p w:rsidR="008D636D" w:rsidRDefault="008D636D" w:rsidP="008D636D">
      <w:r>
        <w:br w:type="page"/>
      </w:r>
    </w:p>
    <w:sdt>
      <w:sdtPr>
        <w:rPr>
          <w:smallCaps w:val="0"/>
          <w:color w:val="auto"/>
          <w:spacing w:val="0"/>
          <w:sz w:val="22"/>
          <w:szCs w:val="22"/>
        </w:rPr>
        <w:id w:val="126732336"/>
        <w:docPartObj>
          <w:docPartGallery w:val="Table of Contents"/>
          <w:docPartUnique/>
        </w:docPartObj>
      </w:sdtPr>
      <w:sdtContent>
        <w:p w:rsidR="008D636D" w:rsidRDefault="008D636D">
          <w:pPr>
            <w:pStyle w:val="TOCHeading"/>
          </w:pPr>
          <w:r>
            <w:t>Contents</w:t>
          </w:r>
        </w:p>
        <w:p w:rsidR="00212AAA" w:rsidRDefault="000D7B80">
          <w:pPr>
            <w:pStyle w:val="TOC1"/>
            <w:tabs>
              <w:tab w:val="right" w:leader="dot" w:pos="9350"/>
            </w:tabs>
            <w:rPr>
              <w:rFonts w:asciiTheme="minorHAnsi" w:eastAsiaTheme="minorEastAsia" w:hAnsiTheme="minorHAnsi" w:cstheme="minorBidi"/>
              <w:noProof/>
              <w:lang w:bidi="ar-SA"/>
            </w:rPr>
          </w:pPr>
          <w:r>
            <w:fldChar w:fldCharType="begin"/>
          </w:r>
          <w:r w:rsidR="008D636D">
            <w:instrText xml:space="preserve"> TOC \o "1-3" \h \z \u </w:instrText>
          </w:r>
          <w:r>
            <w:fldChar w:fldCharType="separate"/>
          </w:r>
          <w:hyperlink w:anchor="_Toc175129199" w:history="1">
            <w:r w:rsidR="00212AAA" w:rsidRPr="000E5178">
              <w:rPr>
                <w:rStyle w:val="Hyperlink"/>
                <w:noProof/>
              </w:rPr>
              <w:t>Introduction</w:t>
            </w:r>
            <w:r w:rsidR="00212AAA">
              <w:rPr>
                <w:noProof/>
                <w:webHidden/>
              </w:rPr>
              <w:tab/>
            </w:r>
            <w:r w:rsidR="00212AAA">
              <w:rPr>
                <w:noProof/>
                <w:webHidden/>
              </w:rPr>
              <w:fldChar w:fldCharType="begin"/>
            </w:r>
            <w:r w:rsidR="00212AAA">
              <w:rPr>
                <w:noProof/>
                <w:webHidden/>
              </w:rPr>
              <w:instrText xml:space="preserve"> PAGEREF _Toc175129199 \h </w:instrText>
            </w:r>
            <w:r w:rsidR="00212AAA">
              <w:rPr>
                <w:noProof/>
                <w:webHidden/>
              </w:rPr>
            </w:r>
            <w:r w:rsidR="00212AAA">
              <w:rPr>
                <w:noProof/>
                <w:webHidden/>
              </w:rPr>
              <w:fldChar w:fldCharType="separate"/>
            </w:r>
            <w:r w:rsidR="00212AAA">
              <w:rPr>
                <w:noProof/>
                <w:webHidden/>
              </w:rPr>
              <w:t>3</w:t>
            </w:r>
            <w:r w:rsidR="00212AAA">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00" w:history="1">
            <w:r w:rsidRPr="000E5178">
              <w:rPr>
                <w:rStyle w:val="Hyperlink"/>
                <w:noProof/>
              </w:rPr>
              <w:t>What’s New in 0.4.2.0?</w:t>
            </w:r>
            <w:r>
              <w:rPr>
                <w:noProof/>
                <w:webHidden/>
              </w:rPr>
              <w:tab/>
            </w:r>
            <w:r>
              <w:rPr>
                <w:noProof/>
                <w:webHidden/>
              </w:rPr>
              <w:fldChar w:fldCharType="begin"/>
            </w:r>
            <w:r>
              <w:rPr>
                <w:noProof/>
                <w:webHidden/>
              </w:rPr>
              <w:instrText xml:space="preserve"> PAGEREF _Toc175129200 \h </w:instrText>
            </w:r>
            <w:r>
              <w:rPr>
                <w:noProof/>
                <w:webHidden/>
              </w:rPr>
            </w:r>
            <w:r>
              <w:rPr>
                <w:noProof/>
                <w:webHidden/>
              </w:rPr>
              <w:fldChar w:fldCharType="separate"/>
            </w:r>
            <w:r>
              <w:rPr>
                <w:noProof/>
                <w:webHidden/>
              </w:rPr>
              <w:t>3</w:t>
            </w:r>
            <w:r>
              <w:rPr>
                <w:noProof/>
                <w:webHidden/>
              </w:rPr>
              <w:fldChar w:fldCharType="end"/>
            </w:r>
          </w:hyperlink>
        </w:p>
        <w:p w:rsidR="00212AAA" w:rsidRDefault="00212AAA">
          <w:pPr>
            <w:pStyle w:val="TOC1"/>
            <w:tabs>
              <w:tab w:val="right" w:leader="dot" w:pos="9350"/>
            </w:tabs>
            <w:rPr>
              <w:rFonts w:asciiTheme="minorHAnsi" w:eastAsiaTheme="minorEastAsia" w:hAnsiTheme="minorHAnsi" w:cstheme="minorBidi"/>
              <w:noProof/>
              <w:lang w:bidi="ar-SA"/>
            </w:rPr>
          </w:pPr>
          <w:hyperlink w:anchor="_Toc175129201" w:history="1">
            <w:r w:rsidRPr="000E5178">
              <w:rPr>
                <w:rStyle w:val="Hyperlink"/>
                <w:noProof/>
              </w:rPr>
              <w:t>Overview</w:t>
            </w:r>
            <w:r>
              <w:rPr>
                <w:noProof/>
                <w:webHidden/>
              </w:rPr>
              <w:tab/>
            </w:r>
            <w:r>
              <w:rPr>
                <w:noProof/>
                <w:webHidden/>
              </w:rPr>
              <w:fldChar w:fldCharType="begin"/>
            </w:r>
            <w:r>
              <w:rPr>
                <w:noProof/>
                <w:webHidden/>
              </w:rPr>
              <w:instrText xml:space="preserve"> PAGEREF _Toc175129201 \h </w:instrText>
            </w:r>
            <w:r>
              <w:rPr>
                <w:noProof/>
                <w:webHidden/>
              </w:rPr>
            </w:r>
            <w:r>
              <w:rPr>
                <w:noProof/>
                <w:webHidden/>
              </w:rPr>
              <w:fldChar w:fldCharType="separate"/>
            </w:r>
            <w:r>
              <w:rPr>
                <w:noProof/>
                <w:webHidden/>
              </w:rPr>
              <w:t>4</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02" w:history="1">
            <w:r w:rsidRPr="000E5178">
              <w:rPr>
                <w:rStyle w:val="Hyperlink"/>
                <w:noProof/>
              </w:rPr>
              <w:t>Modules</w:t>
            </w:r>
            <w:r>
              <w:rPr>
                <w:noProof/>
                <w:webHidden/>
              </w:rPr>
              <w:tab/>
            </w:r>
            <w:r>
              <w:rPr>
                <w:noProof/>
                <w:webHidden/>
              </w:rPr>
              <w:fldChar w:fldCharType="begin"/>
            </w:r>
            <w:r>
              <w:rPr>
                <w:noProof/>
                <w:webHidden/>
              </w:rPr>
              <w:instrText xml:space="preserve"> PAGEREF _Toc175129202 \h </w:instrText>
            </w:r>
            <w:r>
              <w:rPr>
                <w:noProof/>
                <w:webHidden/>
              </w:rPr>
            </w:r>
            <w:r>
              <w:rPr>
                <w:noProof/>
                <w:webHidden/>
              </w:rPr>
              <w:fldChar w:fldCharType="separate"/>
            </w:r>
            <w:r>
              <w:rPr>
                <w:noProof/>
                <w:webHidden/>
              </w:rPr>
              <w:t>4</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03" w:history="1">
            <w:r w:rsidRPr="000E5178">
              <w:rPr>
                <w:rStyle w:val="Hyperlink"/>
                <w:noProof/>
              </w:rPr>
              <w:t>Pages</w:t>
            </w:r>
            <w:r>
              <w:rPr>
                <w:noProof/>
                <w:webHidden/>
              </w:rPr>
              <w:tab/>
            </w:r>
            <w:r>
              <w:rPr>
                <w:noProof/>
                <w:webHidden/>
              </w:rPr>
              <w:fldChar w:fldCharType="begin"/>
            </w:r>
            <w:r>
              <w:rPr>
                <w:noProof/>
                <w:webHidden/>
              </w:rPr>
              <w:instrText xml:space="preserve"> PAGEREF _Toc175129203 \h </w:instrText>
            </w:r>
            <w:r>
              <w:rPr>
                <w:noProof/>
                <w:webHidden/>
              </w:rPr>
            </w:r>
            <w:r>
              <w:rPr>
                <w:noProof/>
                <w:webHidden/>
              </w:rPr>
              <w:fldChar w:fldCharType="separate"/>
            </w:r>
            <w:r>
              <w:rPr>
                <w:noProof/>
                <w:webHidden/>
              </w:rPr>
              <w:t>4</w:t>
            </w:r>
            <w:r>
              <w:rPr>
                <w:noProof/>
                <w:webHidden/>
              </w:rPr>
              <w:fldChar w:fldCharType="end"/>
            </w:r>
          </w:hyperlink>
        </w:p>
        <w:p w:rsidR="00212AAA" w:rsidRDefault="00212AAA">
          <w:pPr>
            <w:pStyle w:val="TOC1"/>
            <w:tabs>
              <w:tab w:val="right" w:leader="dot" w:pos="9350"/>
            </w:tabs>
            <w:rPr>
              <w:rFonts w:asciiTheme="minorHAnsi" w:eastAsiaTheme="minorEastAsia" w:hAnsiTheme="minorHAnsi" w:cstheme="minorBidi"/>
              <w:noProof/>
              <w:lang w:bidi="ar-SA"/>
            </w:rPr>
          </w:pPr>
          <w:hyperlink w:anchor="_Toc175129204" w:history="1">
            <w:r w:rsidRPr="000E5178">
              <w:rPr>
                <w:rStyle w:val="Hyperlink"/>
                <w:noProof/>
              </w:rPr>
              <w:t>Installing and Configuring Serenity</w:t>
            </w:r>
            <w:r>
              <w:rPr>
                <w:noProof/>
                <w:webHidden/>
              </w:rPr>
              <w:tab/>
            </w:r>
            <w:r>
              <w:rPr>
                <w:noProof/>
                <w:webHidden/>
              </w:rPr>
              <w:fldChar w:fldCharType="begin"/>
            </w:r>
            <w:r>
              <w:rPr>
                <w:noProof/>
                <w:webHidden/>
              </w:rPr>
              <w:instrText xml:space="preserve"> PAGEREF _Toc175129204 \h </w:instrText>
            </w:r>
            <w:r>
              <w:rPr>
                <w:noProof/>
                <w:webHidden/>
              </w:rPr>
            </w:r>
            <w:r>
              <w:rPr>
                <w:noProof/>
                <w:webHidden/>
              </w:rPr>
              <w:fldChar w:fldCharType="separate"/>
            </w:r>
            <w:r>
              <w:rPr>
                <w:noProof/>
                <w:webHidden/>
              </w:rPr>
              <w:t>5</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05" w:history="1">
            <w:r w:rsidRPr="000E5178">
              <w:rPr>
                <w:rStyle w:val="Hyperlink"/>
                <w:noProof/>
              </w:rPr>
              <w:t>Downloading</w:t>
            </w:r>
            <w:r>
              <w:rPr>
                <w:noProof/>
                <w:webHidden/>
              </w:rPr>
              <w:tab/>
            </w:r>
            <w:r>
              <w:rPr>
                <w:noProof/>
                <w:webHidden/>
              </w:rPr>
              <w:fldChar w:fldCharType="begin"/>
            </w:r>
            <w:r>
              <w:rPr>
                <w:noProof/>
                <w:webHidden/>
              </w:rPr>
              <w:instrText xml:space="preserve"> PAGEREF _Toc175129205 \h </w:instrText>
            </w:r>
            <w:r>
              <w:rPr>
                <w:noProof/>
                <w:webHidden/>
              </w:rPr>
            </w:r>
            <w:r>
              <w:rPr>
                <w:noProof/>
                <w:webHidden/>
              </w:rPr>
              <w:fldChar w:fldCharType="separate"/>
            </w:r>
            <w:r>
              <w:rPr>
                <w:noProof/>
                <w:webHidden/>
              </w:rPr>
              <w:t>5</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06" w:history="1">
            <w:r w:rsidRPr="000E5178">
              <w:rPr>
                <w:rStyle w:val="Hyperlink"/>
                <w:noProof/>
              </w:rPr>
              <w:t>Installing</w:t>
            </w:r>
            <w:r>
              <w:rPr>
                <w:noProof/>
                <w:webHidden/>
              </w:rPr>
              <w:tab/>
            </w:r>
            <w:r>
              <w:rPr>
                <w:noProof/>
                <w:webHidden/>
              </w:rPr>
              <w:fldChar w:fldCharType="begin"/>
            </w:r>
            <w:r>
              <w:rPr>
                <w:noProof/>
                <w:webHidden/>
              </w:rPr>
              <w:instrText xml:space="preserve"> PAGEREF _Toc175129206 \h </w:instrText>
            </w:r>
            <w:r>
              <w:rPr>
                <w:noProof/>
                <w:webHidden/>
              </w:rPr>
            </w:r>
            <w:r>
              <w:rPr>
                <w:noProof/>
                <w:webHidden/>
              </w:rPr>
              <w:fldChar w:fldCharType="separate"/>
            </w:r>
            <w:r>
              <w:rPr>
                <w:noProof/>
                <w:webHidden/>
              </w:rPr>
              <w:t>5</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07" w:history="1">
            <w:r w:rsidRPr="000E5178">
              <w:rPr>
                <w:rStyle w:val="Hyperlink"/>
                <w:noProof/>
              </w:rPr>
              <w:t>Testing Your New Installation</w:t>
            </w:r>
            <w:r>
              <w:rPr>
                <w:noProof/>
                <w:webHidden/>
              </w:rPr>
              <w:tab/>
            </w:r>
            <w:r>
              <w:rPr>
                <w:noProof/>
                <w:webHidden/>
              </w:rPr>
              <w:fldChar w:fldCharType="begin"/>
            </w:r>
            <w:r>
              <w:rPr>
                <w:noProof/>
                <w:webHidden/>
              </w:rPr>
              <w:instrText xml:space="preserve"> PAGEREF _Toc175129207 \h </w:instrText>
            </w:r>
            <w:r>
              <w:rPr>
                <w:noProof/>
                <w:webHidden/>
              </w:rPr>
            </w:r>
            <w:r>
              <w:rPr>
                <w:noProof/>
                <w:webHidden/>
              </w:rPr>
              <w:fldChar w:fldCharType="separate"/>
            </w:r>
            <w:r>
              <w:rPr>
                <w:noProof/>
                <w:webHidden/>
              </w:rPr>
              <w:t>5</w:t>
            </w:r>
            <w:r>
              <w:rPr>
                <w:noProof/>
                <w:webHidden/>
              </w:rPr>
              <w:fldChar w:fldCharType="end"/>
            </w:r>
          </w:hyperlink>
        </w:p>
        <w:p w:rsidR="00212AAA" w:rsidRDefault="00212AAA">
          <w:pPr>
            <w:pStyle w:val="TOC1"/>
            <w:tabs>
              <w:tab w:val="right" w:leader="dot" w:pos="9350"/>
            </w:tabs>
            <w:rPr>
              <w:rFonts w:asciiTheme="minorHAnsi" w:eastAsiaTheme="minorEastAsia" w:hAnsiTheme="minorHAnsi" w:cstheme="minorBidi"/>
              <w:noProof/>
              <w:lang w:bidi="ar-SA"/>
            </w:rPr>
          </w:pPr>
          <w:hyperlink w:anchor="_Toc175129208" w:history="1">
            <w:r w:rsidRPr="000E5178">
              <w:rPr>
                <w:rStyle w:val="Hyperlink"/>
                <w:noProof/>
              </w:rPr>
              <w:t>Frequently Asked Questions</w:t>
            </w:r>
            <w:r>
              <w:rPr>
                <w:noProof/>
                <w:webHidden/>
              </w:rPr>
              <w:tab/>
            </w:r>
            <w:r>
              <w:rPr>
                <w:noProof/>
                <w:webHidden/>
              </w:rPr>
              <w:fldChar w:fldCharType="begin"/>
            </w:r>
            <w:r>
              <w:rPr>
                <w:noProof/>
                <w:webHidden/>
              </w:rPr>
              <w:instrText xml:space="preserve"> PAGEREF _Toc175129208 \h </w:instrText>
            </w:r>
            <w:r>
              <w:rPr>
                <w:noProof/>
                <w:webHidden/>
              </w:rPr>
            </w:r>
            <w:r>
              <w:rPr>
                <w:noProof/>
                <w:webHidden/>
              </w:rPr>
              <w:fldChar w:fldCharType="separate"/>
            </w:r>
            <w:r>
              <w:rPr>
                <w:noProof/>
                <w:webHidden/>
              </w:rPr>
              <w:t>6</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09" w:history="1">
            <w:r w:rsidRPr="000E5178">
              <w:rPr>
                <w:rStyle w:val="Hyperlink"/>
                <w:noProof/>
              </w:rPr>
              <w:t>General</w:t>
            </w:r>
            <w:r>
              <w:rPr>
                <w:noProof/>
                <w:webHidden/>
              </w:rPr>
              <w:tab/>
            </w:r>
            <w:r>
              <w:rPr>
                <w:noProof/>
                <w:webHidden/>
              </w:rPr>
              <w:fldChar w:fldCharType="begin"/>
            </w:r>
            <w:r>
              <w:rPr>
                <w:noProof/>
                <w:webHidden/>
              </w:rPr>
              <w:instrText xml:space="preserve"> PAGEREF _Toc175129209 \h </w:instrText>
            </w:r>
            <w:r>
              <w:rPr>
                <w:noProof/>
                <w:webHidden/>
              </w:rPr>
            </w:r>
            <w:r>
              <w:rPr>
                <w:noProof/>
                <w:webHidden/>
              </w:rPr>
              <w:fldChar w:fldCharType="separate"/>
            </w:r>
            <w:r>
              <w:rPr>
                <w:noProof/>
                <w:webHidden/>
              </w:rPr>
              <w:t>6</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0" w:history="1">
            <w:r w:rsidRPr="000E5178">
              <w:rPr>
                <w:rStyle w:val="Hyperlink"/>
                <w:noProof/>
              </w:rPr>
              <w:t>User Questions</w:t>
            </w:r>
            <w:r>
              <w:rPr>
                <w:noProof/>
                <w:webHidden/>
              </w:rPr>
              <w:tab/>
            </w:r>
            <w:r>
              <w:rPr>
                <w:noProof/>
                <w:webHidden/>
              </w:rPr>
              <w:fldChar w:fldCharType="begin"/>
            </w:r>
            <w:r>
              <w:rPr>
                <w:noProof/>
                <w:webHidden/>
              </w:rPr>
              <w:instrText xml:space="preserve"> PAGEREF _Toc175129210 \h </w:instrText>
            </w:r>
            <w:r>
              <w:rPr>
                <w:noProof/>
                <w:webHidden/>
              </w:rPr>
            </w:r>
            <w:r>
              <w:rPr>
                <w:noProof/>
                <w:webHidden/>
              </w:rPr>
              <w:fldChar w:fldCharType="separate"/>
            </w:r>
            <w:r>
              <w:rPr>
                <w:noProof/>
                <w:webHidden/>
              </w:rPr>
              <w:t>6</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1" w:history="1">
            <w:r w:rsidRPr="000E5178">
              <w:rPr>
                <w:rStyle w:val="Hyperlink"/>
                <w:noProof/>
              </w:rPr>
              <w:t>Development Questions</w:t>
            </w:r>
            <w:r>
              <w:rPr>
                <w:noProof/>
                <w:webHidden/>
              </w:rPr>
              <w:tab/>
            </w:r>
            <w:r>
              <w:rPr>
                <w:noProof/>
                <w:webHidden/>
              </w:rPr>
              <w:fldChar w:fldCharType="begin"/>
            </w:r>
            <w:r>
              <w:rPr>
                <w:noProof/>
                <w:webHidden/>
              </w:rPr>
              <w:instrText xml:space="preserve"> PAGEREF _Toc175129211 \h </w:instrText>
            </w:r>
            <w:r>
              <w:rPr>
                <w:noProof/>
                <w:webHidden/>
              </w:rPr>
            </w:r>
            <w:r>
              <w:rPr>
                <w:noProof/>
                <w:webHidden/>
              </w:rPr>
              <w:fldChar w:fldCharType="separate"/>
            </w:r>
            <w:r>
              <w:rPr>
                <w:noProof/>
                <w:webHidden/>
              </w:rPr>
              <w:t>7</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2" w:history="1">
            <w:r w:rsidRPr="000E5178">
              <w:rPr>
                <w:rStyle w:val="Hyperlink"/>
                <w:noProof/>
              </w:rPr>
              <w:t>Design/Architecture</w:t>
            </w:r>
            <w:r>
              <w:rPr>
                <w:noProof/>
                <w:webHidden/>
              </w:rPr>
              <w:tab/>
            </w:r>
            <w:r>
              <w:rPr>
                <w:noProof/>
                <w:webHidden/>
              </w:rPr>
              <w:fldChar w:fldCharType="begin"/>
            </w:r>
            <w:r>
              <w:rPr>
                <w:noProof/>
                <w:webHidden/>
              </w:rPr>
              <w:instrText xml:space="preserve"> PAGEREF _Toc175129212 \h </w:instrText>
            </w:r>
            <w:r>
              <w:rPr>
                <w:noProof/>
                <w:webHidden/>
              </w:rPr>
            </w:r>
            <w:r>
              <w:rPr>
                <w:noProof/>
                <w:webHidden/>
              </w:rPr>
              <w:fldChar w:fldCharType="separate"/>
            </w:r>
            <w:r>
              <w:rPr>
                <w:noProof/>
                <w:webHidden/>
              </w:rPr>
              <w:t>7</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3" w:history="1">
            <w:r w:rsidRPr="000E5178">
              <w:rPr>
                <w:rStyle w:val="Hyperlink"/>
                <w:noProof/>
              </w:rPr>
              <w:t>History and Background</w:t>
            </w:r>
            <w:r>
              <w:rPr>
                <w:noProof/>
                <w:webHidden/>
              </w:rPr>
              <w:tab/>
            </w:r>
            <w:r>
              <w:rPr>
                <w:noProof/>
                <w:webHidden/>
              </w:rPr>
              <w:fldChar w:fldCharType="begin"/>
            </w:r>
            <w:r>
              <w:rPr>
                <w:noProof/>
                <w:webHidden/>
              </w:rPr>
              <w:instrText xml:space="preserve"> PAGEREF _Toc175129213 \h </w:instrText>
            </w:r>
            <w:r>
              <w:rPr>
                <w:noProof/>
                <w:webHidden/>
              </w:rPr>
            </w:r>
            <w:r>
              <w:rPr>
                <w:noProof/>
                <w:webHidden/>
              </w:rPr>
              <w:fldChar w:fldCharType="separate"/>
            </w:r>
            <w:r>
              <w:rPr>
                <w:noProof/>
                <w:webHidden/>
              </w:rPr>
              <w:t>7</w:t>
            </w:r>
            <w:r>
              <w:rPr>
                <w:noProof/>
                <w:webHidden/>
              </w:rPr>
              <w:fldChar w:fldCharType="end"/>
            </w:r>
          </w:hyperlink>
        </w:p>
        <w:p w:rsidR="00212AAA" w:rsidRDefault="00212AAA">
          <w:pPr>
            <w:pStyle w:val="TOC1"/>
            <w:tabs>
              <w:tab w:val="right" w:leader="dot" w:pos="9350"/>
            </w:tabs>
            <w:rPr>
              <w:rFonts w:asciiTheme="minorHAnsi" w:eastAsiaTheme="minorEastAsia" w:hAnsiTheme="minorHAnsi" w:cstheme="minorBidi"/>
              <w:noProof/>
              <w:lang w:bidi="ar-SA"/>
            </w:rPr>
          </w:pPr>
          <w:hyperlink w:anchor="_Toc175129214" w:history="1">
            <w:r w:rsidRPr="000E5178">
              <w:rPr>
                <w:rStyle w:val="Hyperlink"/>
                <w:noProof/>
              </w:rPr>
              <w:t>Change Log</w:t>
            </w:r>
            <w:r>
              <w:rPr>
                <w:noProof/>
                <w:webHidden/>
              </w:rPr>
              <w:tab/>
            </w:r>
            <w:r>
              <w:rPr>
                <w:noProof/>
                <w:webHidden/>
              </w:rPr>
              <w:fldChar w:fldCharType="begin"/>
            </w:r>
            <w:r>
              <w:rPr>
                <w:noProof/>
                <w:webHidden/>
              </w:rPr>
              <w:instrText xml:space="preserve"> PAGEREF _Toc175129214 \h </w:instrText>
            </w:r>
            <w:r>
              <w:rPr>
                <w:noProof/>
                <w:webHidden/>
              </w:rPr>
            </w:r>
            <w:r>
              <w:rPr>
                <w:noProof/>
                <w:webHidden/>
              </w:rPr>
              <w:fldChar w:fldCharType="separate"/>
            </w:r>
            <w:r>
              <w:rPr>
                <w:noProof/>
                <w:webHidden/>
              </w:rPr>
              <w:t>9</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5" w:history="1">
            <w:r w:rsidRPr="000E5178">
              <w:rPr>
                <w:rStyle w:val="Hyperlink"/>
                <w:noProof/>
              </w:rPr>
              <w:t>0.3.2.0</w:t>
            </w:r>
            <w:r>
              <w:rPr>
                <w:noProof/>
                <w:webHidden/>
              </w:rPr>
              <w:tab/>
            </w:r>
            <w:r>
              <w:rPr>
                <w:noProof/>
                <w:webHidden/>
              </w:rPr>
              <w:fldChar w:fldCharType="begin"/>
            </w:r>
            <w:r>
              <w:rPr>
                <w:noProof/>
                <w:webHidden/>
              </w:rPr>
              <w:instrText xml:space="preserve"> PAGEREF _Toc175129215 \h </w:instrText>
            </w:r>
            <w:r>
              <w:rPr>
                <w:noProof/>
                <w:webHidden/>
              </w:rPr>
            </w:r>
            <w:r>
              <w:rPr>
                <w:noProof/>
                <w:webHidden/>
              </w:rPr>
              <w:fldChar w:fldCharType="separate"/>
            </w:r>
            <w:r>
              <w:rPr>
                <w:noProof/>
                <w:webHidden/>
              </w:rPr>
              <w:t>9</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6" w:history="1">
            <w:r w:rsidRPr="000E5178">
              <w:rPr>
                <w:rStyle w:val="Hyperlink"/>
                <w:noProof/>
              </w:rPr>
              <w:t>0.3.1.0</w:t>
            </w:r>
            <w:r>
              <w:rPr>
                <w:noProof/>
                <w:webHidden/>
              </w:rPr>
              <w:tab/>
            </w:r>
            <w:r>
              <w:rPr>
                <w:noProof/>
                <w:webHidden/>
              </w:rPr>
              <w:fldChar w:fldCharType="begin"/>
            </w:r>
            <w:r>
              <w:rPr>
                <w:noProof/>
                <w:webHidden/>
              </w:rPr>
              <w:instrText xml:space="preserve"> PAGEREF _Toc175129216 \h </w:instrText>
            </w:r>
            <w:r>
              <w:rPr>
                <w:noProof/>
                <w:webHidden/>
              </w:rPr>
            </w:r>
            <w:r>
              <w:rPr>
                <w:noProof/>
                <w:webHidden/>
              </w:rPr>
              <w:fldChar w:fldCharType="separate"/>
            </w:r>
            <w:r>
              <w:rPr>
                <w:noProof/>
                <w:webHidden/>
              </w:rPr>
              <w:t>9</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7" w:history="1">
            <w:r w:rsidRPr="000E5178">
              <w:rPr>
                <w:rStyle w:val="Hyperlink"/>
                <w:noProof/>
              </w:rPr>
              <w:t>0.3.0.0</w:t>
            </w:r>
            <w:r>
              <w:rPr>
                <w:noProof/>
                <w:webHidden/>
              </w:rPr>
              <w:tab/>
            </w:r>
            <w:r>
              <w:rPr>
                <w:noProof/>
                <w:webHidden/>
              </w:rPr>
              <w:fldChar w:fldCharType="begin"/>
            </w:r>
            <w:r>
              <w:rPr>
                <w:noProof/>
                <w:webHidden/>
              </w:rPr>
              <w:instrText xml:space="preserve"> PAGEREF _Toc175129217 \h </w:instrText>
            </w:r>
            <w:r>
              <w:rPr>
                <w:noProof/>
                <w:webHidden/>
              </w:rPr>
            </w:r>
            <w:r>
              <w:rPr>
                <w:noProof/>
                <w:webHidden/>
              </w:rPr>
              <w:fldChar w:fldCharType="separate"/>
            </w:r>
            <w:r>
              <w:rPr>
                <w:noProof/>
                <w:webHidden/>
              </w:rPr>
              <w:t>9</w:t>
            </w:r>
            <w:r>
              <w:rPr>
                <w:noProof/>
                <w:webHidden/>
              </w:rPr>
              <w:fldChar w:fldCharType="end"/>
            </w:r>
          </w:hyperlink>
        </w:p>
        <w:p w:rsidR="00212AAA" w:rsidRDefault="00212AAA">
          <w:pPr>
            <w:pStyle w:val="TOC2"/>
            <w:tabs>
              <w:tab w:val="right" w:leader="dot" w:pos="9350"/>
            </w:tabs>
            <w:rPr>
              <w:rFonts w:asciiTheme="minorHAnsi" w:eastAsiaTheme="minorEastAsia" w:hAnsiTheme="minorHAnsi" w:cstheme="minorBidi"/>
              <w:noProof/>
              <w:lang w:bidi="ar-SA"/>
            </w:rPr>
          </w:pPr>
          <w:hyperlink w:anchor="_Toc175129218" w:history="1">
            <w:r w:rsidRPr="000E5178">
              <w:rPr>
                <w:rStyle w:val="Hyperlink"/>
                <w:noProof/>
              </w:rPr>
              <w:t>0.27.0.0</w:t>
            </w:r>
            <w:r>
              <w:rPr>
                <w:noProof/>
                <w:webHidden/>
              </w:rPr>
              <w:tab/>
            </w:r>
            <w:r>
              <w:rPr>
                <w:noProof/>
                <w:webHidden/>
              </w:rPr>
              <w:fldChar w:fldCharType="begin"/>
            </w:r>
            <w:r>
              <w:rPr>
                <w:noProof/>
                <w:webHidden/>
              </w:rPr>
              <w:instrText xml:space="preserve"> PAGEREF _Toc175129218 \h </w:instrText>
            </w:r>
            <w:r>
              <w:rPr>
                <w:noProof/>
                <w:webHidden/>
              </w:rPr>
            </w:r>
            <w:r>
              <w:rPr>
                <w:noProof/>
                <w:webHidden/>
              </w:rPr>
              <w:fldChar w:fldCharType="separate"/>
            </w:r>
            <w:r>
              <w:rPr>
                <w:noProof/>
                <w:webHidden/>
              </w:rPr>
              <w:t>10</w:t>
            </w:r>
            <w:r>
              <w:rPr>
                <w:noProof/>
                <w:webHidden/>
              </w:rPr>
              <w:fldChar w:fldCharType="end"/>
            </w:r>
          </w:hyperlink>
        </w:p>
        <w:p w:rsidR="00212AAA" w:rsidRDefault="00212AAA">
          <w:pPr>
            <w:pStyle w:val="TOC1"/>
            <w:tabs>
              <w:tab w:val="right" w:leader="dot" w:pos="9350"/>
            </w:tabs>
            <w:rPr>
              <w:rFonts w:asciiTheme="minorHAnsi" w:eastAsiaTheme="minorEastAsia" w:hAnsiTheme="minorHAnsi" w:cstheme="minorBidi"/>
              <w:noProof/>
              <w:lang w:bidi="ar-SA"/>
            </w:rPr>
          </w:pPr>
          <w:hyperlink w:anchor="_Toc175129219" w:history="1">
            <w:r w:rsidRPr="000E5178">
              <w:rPr>
                <w:rStyle w:val="Hyperlink"/>
                <w:noProof/>
              </w:rPr>
              <w:t>Credits</w:t>
            </w:r>
            <w:r>
              <w:rPr>
                <w:noProof/>
                <w:webHidden/>
              </w:rPr>
              <w:tab/>
            </w:r>
            <w:r>
              <w:rPr>
                <w:noProof/>
                <w:webHidden/>
              </w:rPr>
              <w:fldChar w:fldCharType="begin"/>
            </w:r>
            <w:r>
              <w:rPr>
                <w:noProof/>
                <w:webHidden/>
              </w:rPr>
              <w:instrText xml:space="preserve"> PAGEREF _Toc175129219 \h </w:instrText>
            </w:r>
            <w:r>
              <w:rPr>
                <w:noProof/>
                <w:webHidden/>
              </w:rPr>
            </w:r>
            <w:r>
              <w:rPr>
                <w:noProof/>
                <w:webHidden/>
              </w:rPr>
              <w:fldChar w:fldCharType="separate"/>
            </w:r>
            <w:r>
              <w:rPr>
                <w:noProof/>
                <w:webHidden/>
              </w:rPr>
              <w:t>12</w:t>
            </w:r>
            <w:r>
              <w:rPr>
                <w:noProof/>
                <w:webHidden/>
              </w:rPr>
              <w:fldChar w:fldCharType="end"/>
            </w:r>
          </w:hyperlink>
        </w:p>
        <w:p w:rsidR="008D636D" w:rsidRDefault="000D7B80" w:rsidP="008D636D">
          <w:r>
            <w:fldChar w:fldCharType="end"/>
          </w:r>
        </w:p>
      </w:sdtContent>
    </w:sdt>
    <w:p w:rsidR="008D636D" w:rsidRDefault="008D636D" w:rsidP="008D636D">
      <w:pPr>
        <w:ind w:left="360"/>
      </w:pPr>
      <w:r>
        <w:br w:type="page"/>
      </w:r>
    </w:p>
    <w:p w:rsidR="007802E0" w:rsidRDefault="007802E0" w:rsidP="007802E0">
      <w:pPr>
        <w:pStyle w:val="Heading1"/>
      </w:pPr>
      <w:bookmarkStart w:id="0" w:name="_Toc175068253"/>
      <w:bookmarkStart w:id="1" w:name="_Toc175129199"/>
      <w:r>
        <w:lastRenderedPageBreak/>
        <w:t>Introduction</w:t>
      </w:r>
      <w:bookmarkEnd w:id="0"/>
      <w:bookmarkEnd w:id="1"/>
    </w:p>
    <w:p w:rsidR="001E1089" w:rsidRDefault="001451FD" w:rsidP="007802E0">
      <w:r>
        <w:t>Welcome to the documentation for the Serenity Web Server! In this document you will find pertinent information about installing, running, administering, and developing for this exciting new web platform.</w:t>
      </w:r>
    </w:p>
    <w:p w:rsidR="00532AB3" w:rsidRDefault="00532AB3" w:rsidP="00532AB3">
      <w:pPr>
        <w:pStyle w:val="Heading2"/>
      </w:pPr>
      <w:bookmarkStart w:id="2" w:name="_Toc175129200"/>
      <w:r>
        <w:t xml:space="preserve">What’s New in </w:t>
      </w:r>
      <w:sdt>
        <w:sdtPr>
          <w:alias w:val="Status"/>
          <w:id w:val="170398519"/>
          <w:placeholder>
            <w:docPart w:val="27A8990E709149638732883CDC472BF7"/>
          </w:placeholder>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w:t>
      </w:r>
      <w:bookmarkEnd w:id="2"/>
    </w:p>
    <w:p w:rsidR="00532AB3" w:rsidRPr="00532AB3" w:rsidRDefault="00532AB3" w:rsidP="00532AB3">
      <w:r>
        <w:t>This release features some regressions introduced with the previous release as well as an improvement of the Theme system.</w:t>
      </w:r>
    </w:p>
    <w:p w:rsidR="00532AB3" w:rsidRDefault="00532AB3">
      <w:pPr>
        <w:ind w:left="360"/>
        <w:rPr>
          <w:smallCaps/>
          <w:color w:val="3E5D78" w:themeColor="accent2" w:themeShade="80"/>
          <w:spacing w:val="20"/>
          <w:sz w:val="28"/>
          <w:szCs w:val="28"/>
        </w:rPr>
      </w:pPr>
      <w:bookmarkStart w:id="3" w:name="_Toc175068254"/>
      <w:r>
        <w:br w:type="page"/>
      </w:r>
    </w:p>
    <w:p w:rsidR="001451FD" w:rsidRDefault="00DE357E" w:rsidP="001451FD">
      <w:pPr>
        <w:pStyle w:val="Heading1"/>
      </w:pPr>
      <w:bookmarkStart w:id="4" w:name="_Toc175129201"/>
      <w:r>
        <w:lastRenderedPageBreak/>
        <w:t>Overview</w:t>
      </w:r>
      <w:bookmarkEnd w:id="3"/>
      <w:bookmarkEnd w:id="4"/>
    </w:p>
    <w:p w:rsidR="001451FD" w:rsidRDefault="001451FD" w:rsidP="001451FD">
      <w:bookmarkStart w:id="5" w:name="_Toc175068255"/>
      <w:r>
        <w:t>Serenity is an open source web server, written entirely in C# and running on the .NET Framework 2.0. The design of Serenity has been carefully considered, and consistent with our motto “speed through simplicity”, we have tried to make the software with as few moving parts as possible, as some would say.</w:t>
      </w:r>
      <w:r w:rsidR="00532AB3">
        <w:t xml:space="preserve"> There are still some concepts that should be understood before you get involved with Serenity.</w:t>
      </w:r>
    </w:p>
    <w:p w:rsidR="009602BB" w:rsidRDefault="009602BB" w:rsidP="009602BB">
      <w:pPr>
        <w:pStyle w:val="Heading2"/>
      </w:pPr>
      <w:bookmarkStart w:id="6" w:name="_Toc175129202"/>
      <w:r>
        <w:t>Modules</w:t>
      </w:r>
      <w:bookmarkEnd w:id="5"/>
      <w:bookmarkEnd w:id="6"/>
    </w:p>
    <w:p w:rsidR="00F678E6" w:rsidRDefault="009602BB" w:rsidP="009602BB">
      <w:r>
        <w:t xml:space="preserve">A module is essentially a web application. Modules </w:t>
      </w:r>
      <w:r w:rsidR="00532AB3">
        <w:t>are a collection of related</w:t>
      </w:r>
      <w:r w:rsidR="00F13595">
        <w:t xml:space="preserve"> Pages</w:t>
      </w:r>
      <w:r>
        <w:t>.</w:t>
      </w:r>
      <w:r w:rsidR="00532AB3">
        <w:t xml:space="preserve"> Modules can be loaded into the server at start-up time, or later while the server is running, and they can provide services to users, such as powering a forum, blog, etc..</w:t>
      </w:r>
    </w:p>
    <w:p w:rsidR="00F678E6" w:rsidRDefault="00F678E6" w:rsidP="00F678E6">
      <w:pPr>
        <w:pStyle w:val="Heading2"/>
      </w:pPr>
      <w:bookmarkStart w:id="7" w:name="_Toc175068256"/>
      <w:bookmarkStart w:id="8" w:name="_Toc175129203"/>
      <w:r>
        <w:t>Pages</w:t>
      </w:r>
      <w:bookmarkEnd w:id="7"/>
      <w:bookmarkEnd w:id="8"/>
    </w:p>
    <w:p w:rsidR="007D7172" w:rsidRDefault="00DE357E" w:rsidP="007D7172">
      <w:r>
        <w:t>A page</w:t>
      </w:r>
      <w:r w:rsidR="00F678E6">
        <w:t xml:space="preserve"> in Serenity is </w:t>
      </w:r>
      <w:r w:rsidR="00532AB3">
        <w:t>a smaller part of a Module</w:t>
      </w:r>
      <w:r w:rsidR="00F678E6">
        <w:t xml:space="preserve"> that performs a specific task. The job of a pag</w:t>
      </w:r>
      <w:r w:rsidR="001451FD">
        <w:t>e is to generate dynamic content</w:t>
      </w:r>
      <w:r w:rsidR="00F678E6">
        <w:t>. Pages can generate either textual content (like HTML, XML, etc), or binary content (like images, sounds, videos, etc.).</w:t>
      </w:r>
      <w:r w:rsidR="00532AB3">
        <w:t xml:space="preserve"> Each Page generates a specific set of content, or handles a specific kind of action from the user.</w:t>
      </w:r>
    </w:p>
    <w:p w:rsidR="00532AB3" w:rsidRDefault="00532AB3">
      <w:pPr>
        <w:ind w:left="360"/>
        <w:rPr>
          <w:smallCaps/>
          <w:color w:val="3E5D78" w:themeColor="accent2" w:themeShade="80"/>
          <w:spacing w:val="20"/>
          <w:sz w:val="28"/>
          <w:szCs w:val="28"/>
        </w:rPr>
      </w:pPr>
      <w:r>
        <w:br w:type="page"/>
      </w:r>
    </w:p>
    <w:p w:rsidR="001451FD" w:rsidRDefault="00F420FE" w:rsidP="001451FD">
      <w:pPr>
        <w:pStyle w:val="Heading1"/>
      </w:pPr>
      <w:bookmarkStart w:id="9" w:name="_Toc175129204"/>
      <w:r>
        <w:lastRenderedPageBreak/>
        <w:t>Installing and Configuring Serenity</w:t>
      </w:r>
      <w:bookmarkEnd w:id="9"/>
    </w:p>
    <w:p w:rsidR="00F420FE" w:rsidRDefault="00F420FE" w:rsidP="00F420FE">
      <w:r>
        <w:t>The deployment process for Serenity has been smoothed as much as possible, but as with any software there are still some things you need to know before you attempt to set up Serenity. This section will help you through the steps of acquiring a suitable release of Serenity and installing it.</w:t>
      </w:r>
    </w:p>
    <w:p w:rsidR="00F420FE" w:rsidRDefault="00F420FE" w:rsidP="00F420FE">
      <w:pPr>
        <w:pStyle w:val="Heading2"/>
      </w:pPr>
      <w:bookmarkStart w:id="10" w:name="_Toc175129205"/>
      <w:r>
        <w:t>Downloading</w:t>
      </w:r>
      <w:bookmarkEnd w:id="10"/>
    </w:p>
    <w:p w:rsidR="00F420FE" w:rsidRDefault="00F420FE" w:rsidP="00F420FE">
      <w:r>
        <w:t xml:space="preserve">The best available version of Serenity is always located on the Serenity homepage at: </w:t>
      </w:r>
    </w:p>
    <w:p w:rsidR="00F420FE" w:rsidRDefault="000D7B80" w:rsidP="00F420FE">
      <w:pPr>
        <w:pStyle w:val="ListParagraph"/>
        <w:numPr>
          <w:ilvl w:val="0"/>
          <w:numId w:val="10"/>
        </w:numPr>
      </w:pPr>
      <w:hyperlink r:id="rId9" w:history="1">
        <w:r w:rsidR="00F420FE" w:rsidRPr="00A73D62">
          <w:rPr>
            <w:rStyle w:val="Hyperlink"/>
          </w:rPr>
          <w:t>http://serenityproject.net/</w:t>
        </w:r>
      </w:hyperlink>
    </w:p>
    <w:p w:rsidR="00F420FE" w:rsidRDefault="00F420FE" w:rsidP="00F420FE">
      <w:r>
        <w:t>Find the section of the site called “Releases” and navigate to it. There may be several available versions of Serenity present, and it is important to read the release notes of each one before choosing a version. Usually when more than one version is available, it means that the newer version(s) are not as stable as the older one(s).</w:t>
      </w:r>
    </w:p>
    <w:p w:rsidR="00F420FE" w:rsidRDefault="00F420FE" w:rsidP="00F420FE">
      <w:r>
        <w:t>It is important that you determine the environment that you will be deploying Serenity into before downloading a release. If you intend to run a production site (users will be visiting the server and relying on its continued operation on a daily basis), you should choose the most stable version available. However, if you simply wish to experiment with the software, you should pick the latest version.</w:t>
      </w:r>
    </w:p>
    <w:p w:rsidR="00F420FE" w:rsidRDefault="00F420FE" w:rsidP="00F420FE">
      <w:r>
        <w:t>Download the release file marked as “Installer”, for example, “Serenity-</w:t>
      </w:r>
      <w:sdt>
        <w:sdtPr>
          <w:alias w:val="Status"/>
          <w:id w:val="90313047"/>
          <w:placeholder>
            <w:docPart w:val="63BDDFFA87AA4B968854F6D1FC75AC8A"/>
          </w:placeholder>
          <w:dataBinding w:prefixMappings="xmlns:ns0='http://purl.org/dc/elements/1.1/' xmlns:ns1='http://schemas.openxmlformats.org/package/2006/metadata/core-properties' " w:xpath="/ns1:coreProperties[1]/ns1:contentStatus[1]" w:storeItemID="{6C3C8BC8-F283-45AE-878A-BAB7291924A1}"/>
          <w:text/>
        </w:sdtPr>
        <w:sdtContent>
          <w:r>
            <w:t>0.4.2.0</w:t>
          </w:r>
        </w:sdtContent>
      </w:sdt>
      <w:r>
        <w:t>-Installer.exe”.</w:t>
      </w:r>
    </w:p>
    <w:p w:rsidR="00F420FE" w:rsidRDefault="00F420FE" w:rsidP="00F420FE">
      <w:pPr>
        <w:pStyle w:val="Heading2"/>
      </w:pPr>
      <w:bookmarkStart w:id="11" w:name="_Toc175129206"/>
      <w:r>
        <w:t>Installing</w:t>
      </w:r>
      <w:bookmarkEnd w:id="11"/>
    </w:p>
    <w:p w:rsidR="00F420FE" w:rsidRDefault="00F420FE" w:rsidP="00F420FE">
      <w:r>
        <w:t>Once you’ve downloaded the release you want, simply double click the downloaded installer. The wizard will guide you through the installation steps.</w:t>
      </w:r>
    </w:p>
    <w:p w:rsidR="00F420FE" w:rsidRDefault="00F420FE" w:rsidP="00F420FE">
      <w:pPr>
        <w:pStyle w:val="Heading2"/>
      </w:pPr>
      <w:bookmarkStart w:id="12" w:name="_Toc175129207"/>
      <w:r>
        <w:t>Testing Your New Installation</w:t>
      </w:r>
      <w:bookmarkEnd w:id="12"/>
    </w:p>
    <w:p w:rsidR="00F420FE" w:rsidRDefault="00F420FE" w:rsidP="00F420FE">
      <w:r>
        <w:t>To verify that your new installation of Serenity is working properly, go to the Start Menu -&gt; All Programs -&gt; Serenity Project -&gt; Serenity and then click on the Serenity shortcut.</w:t>
      </w:r>
    </w:p>
    <w:p w:rsidR="00F420FE" w:rsidRDefault="00F420FE" w:rsidP="00F420FE">
      <w:r>
        <w:t>A command line window should pop up and display information about the server as it loads.</w:t>
      </w:r>
    </w:p>
    <w:p w:rsidR="00F420FE" w:rsidRDefault="00F420FE" w:rsidP="00F420FE">
      <w:pPr>
        <w:pStyle w:val="Notice"/>
        <w:framePr w:wrap="around"/>
      </w:pPr>
      <w:r>
        <w:t>Note: If the server fails to start up properly, there may be additional steps required for your operating system, or there may be problems with the software that are causing it to fail to start. In either case, you can report your problem to the Serenity team and we will do our best to provide a solution.</w:t>
      </w:r>
    </w:p>
    <w:p w:rsidR="00F420FE" w:rsidRDefault="00F420FE" w:rsidP="00F420FE">
      <w:r>
        <w:t>Once the server has finished loading, you can verify it is working correctly by opening a web browser and typing “</w:t>
      </w:r>
      <w:hyperlink r:id="rId10" w:history="1">
        <w:r w:rsidRPr="00A5039D">
          <w:rPr>
            <w:rStyle w:val="Hyperlink"/>
          </w:rPr>
          <w:t>http://localhost/</w:t>
        </w:r>
      </w:hyperlink>
      <w:r>
        <w:t>” in the address bar and pressing enter. The default page of a new Serenity installation should then come up.</w:t>
      </w:r>
    </w:p>
    <w:p w:rsidR="00D9509C" w:rsidRDefault="00A534F6" w:rsidP="00D9509C">
      <w:r>
        <w:br w:type="page"/>
      </w:r>
    </w:p>
    <w:p w:rsidR="00D9509C" w:rsidRDefault="00D9509C" w:rsidP="00D9509C">
      <w:pPr>
        <w:pStyle w:val="Heading1"/>
      </w:pPr>
      <w:bookmarkStart w:id="13" w:name="_Toc175129208"/>
      <w:r>
        <w:lastRenderedPageBreak/>
        <w:t>Frequently Asked Questions</w:t>
      </w:r>
      <w:bookmarkEnd w:id="13"/>
    </w:p>
    <w:p w:rsidR="00D9509C" w:rsidRDefault="00D9509C" w:rsidP="00D9509C">
      <w:pPr>
        <w:pStyle w:val="Notice"/>
        <w:framePr w:wrap="around"/>
      </w:pPr>
      <w:r>
        <w:t>Note: Some topics are merely mentioned in this document and full explanations for these topics may be found in the other accompanying documentation files.</w:t>
      </w:r>
    </w:p>
    <w:p w:rsidR="00D9509C" w:rsidRDefault="00D9509C" w:rsidP="00D9509C">
      <w:pPr>
        <w:pStyle w:val="Heading2"/>
      </w:pPr>
      <w:bookmarkStart w:id="14" w:name="_Toc175129209"/>
      <w:r>
        <w:t>General</w:t>
      </w:r>
      <w:bookmarkEnd w:id="14"/>
    </w:p>
    <w:p w:rsidR="00D9509C" w:rsidRDefault="00D9509C" w:rsidP="00D9509C">
      <w:pPr>
        <w:pStyle w:val="Heading4"/>
      </w:pPr>
      <w:r>
        <w:t>What is Serenity?</w:t>
      </w:r>
    </w:p>
    <w:p w:rsidR="00D9509C" w:rsidRPr="00140542" w:rsidRDefault="00D9509C" w:rsidP="00D9509C">
      <w:r>
        <w:t>Serenity is a web server. If you are unfamiliar with this term, you should read the Serenity Overview document, which contains more information about how Serenity works and how web servers work in general.</w:t>
      </w:r>
    </w:p>
    <w:p w:rsidR="00D9509C" w:rsidRDefault="00D9509C" w:rsidP="00D9509C">
      <w:pPr>
        <w:pStyle w:val="Heading4"/>
      </w:pPr>
      <w:r>
        <w:t>Is Serenity really free?</w:t>
      </w:r>
    </w:p>
    <w:p w:rsidR="00D9509C" w:rsidRDefault="00D9509C" w:rsidP="00D9509C">
      <w:r>
        <w:t>Yes. Serenity is developed as Open-Source Software. This means that the work which is put into Serenity is done so for the benefit of everyone. Being open source also means that you are free to download and share Serenity as much as you like, and even make changes to the software if you want to.</w:t>
      </w:r>
    </w:p>
    <w:p w:rsidR="00D9509C" w:rsidRDefault="00D9509C" w:rsidP="00D9509C">
      <w:pPr>
        <w:pStyle w:val="Heading4"/>
      </w:pPr>
      <w:r>
        <w:t>Why should I use Serenity?</w:t>
      </w:r>
    </w:p>
    <w:p w:rsidR="00D9509C" w:rsidRDefault="00D9509C" w:rsidP="00D9509C">
      <w:r w:rsidRPr="00140542">
        <w:t xml:space="preserve">If you are a developer and plan on creating dynamic websites, Serenity provides a great deal of valuable features that make your task easier. If you are an end user, Serenity is extremely easy to configure and </w:t>
      </w:r>
      <w:r>
        <w:t>maintain</w:t>
      </w:r>
      <w:r w:rsidRPr="00140542">
        <w:t>.</w:t>
      </w:r>
    </w:p>
    <w:p w:rsidR="00D9509C" w:rsidRDefault="00D9509C" w:rsidP="00D9509C">
      <w:pPr>
        <w:pStyle w:val="Heading4"/>
      </w:pPr>
      <w:r>
        <w:t>How can I contribute to Serenity?</w:t>
      </w:r>
    </w:p>
    <w:p w:rsidR="00D9509C" w:rsidRDefault="00D9509C" w:rsidP="00D9509C">
      <w:r>
        <w:t>If you wish to help the Serenity Project by contributing in any way, please feel free to drop in the Serenity IRC channel or make a post on the project forums. The Serenity Team always appreciates donations of any sort (code, money, time, etc.)</w:t>
      </w:r>
    </w:p>
    <w:p w:rsidR="00D9509C" w:rsidRDefault="00D9509C" w:rsidP="00D9509C">
      <w:pPr>
        <w:pStyle w:val="Heading4"/>
      </w:pPr>
      <w:r>
        <w:t>what if I find a bug or want to suggest a feature?</w:t>
      </w:r>
    </w:p>
    <w:p w:rsidR="00D9509C" w:rsidRPr="00760B76" w:rsidRDefault="00D9509C" w:rsidP="00D9509C">
      <w:r>
        <w:t>You can use the Issue Tracker located on the project’s homepage to submit both of these types of items.</w:t>
      </w:r>
    </w:p>
    <w:p w:rsidR="00D9509C" w:rsidRPr="00140542" w:rsidRDefault="00D9509C" w:rsidP="00D9509C">
      <w:pPr>
        <w:pStyle w:val="Heading2"/>
      </w:pPr>
      <w:bookmarkStart w:id="15" w:name="_Toc175129210"/>
      <w:r>
        <w:t>User Questions</w:t>
      </w:r>
      <w:bookmarkEnd w:id="15"/>
    </w:p>
    <w:p w:rsidR="00D9509C" w:rsidRDefault="00D9509C" w:rsidP="00D9509C">
      <w:pPr>
        <w:pStyle w:val="Heading4"/>
      </w:pPr>
      <w:r>
        <w:t>Why did Serenity stop working?</w:t>
      </w:r>
    </w:p>
    <w:p w:rsidR="00D9509C" w:rsidRDefault="00D9509C" w:rsidP="00D9509C">
      <w:r>
        <w:t>In the rare case where the software suddenly stops working, the cause is usually an environmental effect, such as another application or user somehow deleting files that Serenity requires in order to run properly.</w:t>
      </w:r>
    </w:p>
    <w:p w:rsidR="00D9509C" w:rsidRPr="000618A1" w:rsidRDefault="00D9509C" w:rsidP="00D9509C">
      <w:pPr>
        <w:pStyle w:val="Notice"/>
        <w:framePr w:wrap="around"/>
      </w:pPr>
      <w:r>
        <w:t>Note: The more information about a bug or issue that you provide, the more effectively the Serenity team can fix it.</w:t>
      </w:r>
    </w:p>
    <w:p w:rsidR="00D9509C" w:rsidRDefault="00D9509C" w:rsidP="00D9509C">
      <w:r>
        <w:t>If this is not the case, the cause could also be a bug in the software. Be sure to check the Issue Tracker on the project website to see if this bug or problem has been reported yet. If it has, you can add your feedback and information. Otherwise, you can report it as a new work item.</w:t>
      </w:r>
    </w:p>
    <w:p w:rsidR="00D9509C" w:rsidRDefault="00D9509C" w:rsidP="00D9509C">
      <w:r>
        <w:lastRenderedPageBreak/>
        <w:t>Additionally, you may want to check the Releases page on the project website for a version that is newer than the one you are using.</w:t>
      </w:r>
    </w:p>
    <w:p w:rsidR="00D9509C" w:rsidRDefault="00D9509C" w:rsidP="00D9509C">
      <w:pPr>
        <w:pStyle w:val="Heading2"/>
      </w:pPr>
      <w:bookmarkStart w:id="16" w:name="_Toc175129211"/>
      <w:r>
        <w:t>Development Questions</w:t>
      </w:r>
      <w:bookmarkEnd w:id="16"/>
    </w:p>
    <w:p w:rsidR="00D9509C" w:rsidRPr="00140542" w:rsidRDefault="00D9509C" w:rsidP="00D9509C">
      <w:r>
        <w:t>This section covers questions most frequently asked by developers.</w:t>
      </w:r>
    </w:p>
    <w:p w:rsidR="00D9509C" w:rsidRDefault="00D9509C" w:rsidP="00D9509C">
      <w:pPr>
        <w:pStyle w:val="Heading4"/>
      </w:pPr>
      <w:r>
        <w:t>Where can I find help with writing a Module?</w:t>
      </w:r>
    </w:p>
    <w:p w:rsidR="00D9509C" w:rsidRDefault="00D9509C" w:rsidP="00D9509C">
      <w:r>
        <w:t>Join the Serenity IRC channel, #serenityproject on irc.freenode.net or make a post on the project’s forums. Be sure to search the forums and read the Developer documentation before asking your question, though.</w:t>
      </w:r>
    </w:p>
    <w:p w:rsidR="00D9509C" w:rsidRDefault="00D9509C" w:rsidP="00D9509C">
      <w:pPr>
        <w:pStyle w:val="Heading4"/>
      </w:pPr>
      <w:r>
        <w:t>What if my Module suddenly breaks?</w:t>
      </w:r>
    </w:p>
    <w:p w:rsidR="00D9509C" w:rsidRPr="0005588F" w:rsidRDefault="00D9509C" w:rsidP="00D9509C">
      <w:r>
        <w:t>Sorry. The current phase of development means that breaking changes sometimes have to be implemented in order to improve overall stability, performance, or security, or to implement a feature. We will try and keep these breaking changes to a minimum, however.</w:t>
      </w:r>
    </w:p>
    <w:p w:rsidR="00D9509C" w:rsidRDefault="00D9509C" w:rsidP="00D9509C">
      <w:pPr>
        <w:pStyle w:val="Heading2"/>
      </w:pPr>
      <w:bookmarkStart w:id="17" w:name="_Toc175129212"/>
      <w:r>
        <w:t>Design/Architecture</w:t>
      </w:r>
      <w:bookmarkEnd w:id="17"/>
    </w:p>
    <w:p w:rsidR="00D9509C" w:rsidRPr="00527102" w:rsidRDefault="00D9509C" w:rsidP="00D9509C">
      <w:r>
        <w:t>This section covers common technical questions about the development or operation of Serenity.</w:t>
      </w:r>
    </w:p>
    <w:p w:rsidR="00D9509C" w:rsidRDefault="00D9509C" w:rsidP="00D9509C">
      <w:pPr>
        <w:pStyle w:val="Heading4"/>
      </w:pPr>
      <w:r>
        <w:t>What language is Serenity written with?</w:t>
      </w:r>
    </w:p>
    <w:p w:rsidR="00D9509C" w:rsidRDefault="00D9509C" w:rsidP="00D9509C">
      <w:r>
        <w:t>All the code for Serenity is written using the C# language.</w:t>
      </w:r>
    </w:p>
    <w:p w:rsidR="00D9509C" w:rsidRDefault="00D9509C" w:rsidP="00D9509C">
      <w:pPr>
        <w:pStyle w:val="Heading4"/>
      </w:pPr>
      <w:r>
        <w:t>What other software is required to run Serenity?</w:t>
      </w:r>
    </w:p>
    <w:p w:rsidR="00D9509C" w:rsidRDefault="00D9509C" w:rsidP="00D9509C">
      <w:pPr>
        <w:pStyle w:val="Notice"/>
        <w:framePr w:wrap="around"/>
      </w:pPr>
      <w:r>
        <w:t>Note: The windows installer for Serenity can download and install the .NET Framework 2.0 if it does not detect it on your computer.</w:t>
      </w:r>
    </w:p>
    <w:p w:rsidR="00D9509C" w:rsidRPr="008D790C" w:rsidRDefault="00D9509C" w:rsidP="00D9509C">
      <w:r>
        <w:t>The only thing you need to run Serenity is the Microsoft .NET Framework 2.0 (or compatible).</w:t>
      </w:r>
    </w:p>
    <w:p w:rsidR="00D9509C" w:rsidRDefault="00D9509C" w:rsidP="00D9509C">
      <w:pPr>
        <w:pStyle w:val="Heading4"/>
      </w:pPr>
      <w:r>
        <w:t>What platforms are supported?</w:t>
      </w:r>
    </w:p>
    <w:p w:rsidR="00D9509C" w:rsidRDefault="00D9509C" w:rsidP="00D9509C">
      <w:r>
        <w:t>Currently, support is only offered for Windows XP SP2, Windows Server 2003, and Windows Vista. Both the 32-bit (x86) and the 64-bit (x64) versions of these operating systems should work. Serenity may also run on Linux via Mono, but this is not guaranteed and unexpected behavior may result.</w:t>
      </w:r>
    </w:p>
    <w:p w:rsidR="00D9509C" w:rsidRDefault="00D9509C" w:rsidP="00D9509C">
      <w:pPr>
        <w:pStyle w:val="Heading2"/>
      </w:pPr>
      <w:bookmarkStart w:id="18" w:name="_Toc175129213"/>
      <w:r>
        <w:t>History and Background</w:t>
      </w:r>
      <w:bookmarkEnd w:id="18"/>
    </w:p>
    <w:p w:rsidR="00D9509C" w:rsidRDefault="00007A37" w:rsidP="00D9509C">
      <w:pPr>
        <w:pStyle w:val="Heading4"/>
      </w:pPr>
      <w:r>
        <w:t>Why Serenity</w:t>
      </w:r>
      <w:r w:rsidR="00D9509C">
        <w:t>?</w:t>
      </w:r>
    </w:p>
    <w:p w:rsidR="00D9509C" w:rsidRDefault="00D9509C" w:rsidP="00D9509C">
      <w:r>
        <w:t xml:space="preserve">Serenity was developed primarily due to the perceived weaknesses within Apache and IIS, especially in relation to </w:t>
      </w:r>
      <w:r w:rsidR="00007A37">
        <w:t>management and administration. We</w:t>
      </w:r>
      <w:r>
        <w:t xml:space="preserve"> saw a need for a web server that was both powerful and easy to use, and didn’t require a lot of tinkering to maintain a secure and stable production web site.</w:t>
      </w:r>
    </w:p>
    <w:p w:rsidR="00D9509C" w:rsidRDefault="00D9509C" w:rsidP="00D9509C">
      <w:pPr>
        <w:pStyle w:val="Heading4"/>
      </w:pPr>
      <w:r>
        <w:lastRenderedPageBreak/>
        <w:t>How old is Serenity?</w:t>
      </w:r>
    </w:p>
    <w:p w:rsidR="00D9509C" w:rsidRDefault="00D9509C" w:rsidP="00D9509C">
      <w:r>
        <w:t>Development on Serenity began in November of 2006</w:t>
      </w:r>
      <w:r w:rsidR="00007A37">
        <w:t>. Active development has continued since then.</w:t>
      </w:r>
    </w:p>
    <w:p w:rsidR="00D9509C" w:rsidRDefault="00D9509C">
      <w:pPr>
        <w:ind w:left="360"/>
        <w:rPr>
          <w:smallCaps/>
          <w:color w:val="3E5D78" w:themeColor="accent2" w:themeShade="80"/>
          <w:spacing w:val="20"/>
          <w:sz w:val="28"/>
          <w:szCs w:val="28"/>
        </w:rPr>
      </w:pPr>
      <w:r>
        <w:br w:type="page"/>
      </w:r>
    </w:p>
    <w:p w:rsidR="00A534F6" w:rsidRPr="00657E23" w:rsidRDefault="001451FD" w:rsidP="00007A37">
      <w:pPr>
        <w:pStyle w:val="Heading1"/>
      </w:pPr>
      <w:bookmarkStart w:id="19" w:name="_Toc175129214"/>
      <w:r>
        <w:lastRenderedPageBreak/>
        <w:t>Change Log</w:t>
      </w:r>
      <w:bookmarkEnd w:id="19"/>
    </w:p>
    <w:p w:rsidR="00A534F6" w:rsidRDefault="00A534F6" w:rsidP="00A534F6">
      <w:pPr>
        <w:pStyle w:val="Heading2"/>
      </w:pPr>
      <w:bookmarkStart w:id="20" w:name="_Toc175129215"/>
      <w:r>
        <w:t>0.3.2.0</w:t>
      </w:r>
      <w:bookmarkEnd w:id="20"/>
    </w:p>
    <w:p w:rsidR="00A534F6" w:rsidRDefault="00A534F6" w:rsidP="00A534F6">
      <w:r>
        <w:t>This release fixes a fatal flaw with GET variables and makes some other minor tweaks and improvements.</w:t>
      </w:r>
    </w:p>
    <w:p w:rsidR="00A534F6" w:rsidRDefault="00A534F6" w:rsidP="00A534F6">
      <w:pPr>
        <w:pStyle w:val="Heading4"/>
      </w:pPr>
      <w:r>
        <w:t>Additions</w:t>
      </w:r>
    </w:p>
    <w:p w:rsidR="00A534F6" w:rsidRDefault="00A534F6" w:rsidP="00A534F6">
      <w:pPr>
        <w:pStyle w:val="ListParagraph"/>
        <w:numPr>
          <w:ilvl w:val="0"/>
          <w:numId w:val="9"/>
        </w:numPr>
      </w:pPr>
      <w:r>
        <w:t>Setup application now adds a shortcut to the application data directory for easy administration in a shell session.</w:t>
      </w:r>
    </w:p>
    <w:p w:rsidR="00A534F6" w:rsidRDefault="00A534F6" w:rsidP="00A534F6">
      <w:pPr>
        <w:pStyle w:val="Heading4"/>
      </w:pPr>
      <w:r>
        <w:t>Fixes</w:t>
      </w:r>
    </w:p>
    <w:p w:rsidR="00A534F6" w:rsidRPr="00345CC6" w:rsidRDefault="00A534F6" w:rsidP="00A534F6">
      <w:pPr>
        <w:pStyle w:val="ListParagraph"/>
        <w:numPr>
          <w:ilvl w:val="0"/>
          <w:numId w:val="9"/>
        </w:numPr>
      </w:pPr>
      <w:r>
        <w:t>GET variables with no value no longer cause the server to crash.</w:t>
      </w:r>
    </w:p>
    <w:p w:rsidR="00A534F6" w:rsidRDefault="00A534F6" w:rsidP="00A534F6">
      <w:pPr>
        <w:pStyle w:val="Heading2"/>
      </w:pPr>
      <w:bookmarkStart w:id="21" w:name="_Toc175129216"/>
      <w:r>
        <w:t>0.3.1.0</w:t>
      </w:r>
      <w:bookmarkEnd w:id="21"/>
    </w:p>
    <w:p w:rsidR="00A534F6" w:rsidRDefault="00A534F6" w:rsidP="00A534F6">
      <w:r>
        <w:t>This is mostly a stability release; more exciting new features will be introduced next release (hopefully).</w:t>
      </w:r>
    </w:p>
    <w:p w:rsidR="00A534F6" w:rsidRDefault="00A534F6" w:rsidP="00A534F6">
      <w:pPr>
        <w:pStyle w:val="Heading4"/>
      </w:pPr>
      <w:r>
        <w:t>Additions</w:t>
      </w:r>
    </w:p>
    <w:p w:rsidR="00A534F6" w:rsidRDefault="00A534F6" w:rsidP="00A534F6">
      <w:pPr>
        <w:pStyle w:val="ListParagraph"/>
        <w:numPr>
          <w:ilvl w:val="0"/>
          <w:numId w:val="7"/>
        </w:numPr>
      </w:pPr>
      <w:r>
        <w:t>Included a public key keyfile allowing anyone to compile Serenity for debugging or testing purposes by delay-signing the assembly with the provided public key.</w:t>
      </w:r>
    </w:p>
    <w:p w:rsidR="00A534F6" w:rsidRDefault="00A534F6" w:rsidP="00A534F6">
      <w:pPr>
        <w:pStyle w:val="ListParagraph"/>
        <w:numPr>
          <w:ilvl w:val="0"/>
          <w:numId w:val="7"/>
        </w:numPr>
      </w:pPr>
      <w:r>
        <w:t>Started implementing basic localization support.</w:t>
      </w:r>
    </w:p>
    <w:p w:rsidR="00A534F6" w:rsidRDefault="00A534F6" w:rsidP="00A534F6">
      <w:pPr>
        <w:pStyle w:val="ListParagraph"/>
        <w:numPr>
          <w:ilvl w:val="0"/>
          <w:numId w:val="7"/>
        </w:numPr>
      </w:pPr>
      <w:r>
        <w:t>Installation program now executes ngen to pre-compile native images of Serenity and its dependencies. This should improve performance a little.</w:t>
      </w:r>
    </w:p>
    <w:p w:rsidR="00A534F6" w:rsidRDefault="00A534F6" w:rsidP="00A534F6">
      <w:pPr>
        <w:pStyle w:val="Heading4"/>
      </w:pPr>
      <w:r>
        <w:t>Changes</w:t>
      </w:r>
    </w:p>
    <w:p w:rsidR="00A534F6" w:rsidRDefault="00A534F6" w:rsidP="00A534F6">
      <w:pPr>
        <w:pStyle w:val="ListParagraph"/>
        <w:numPr>
          <w:ilvl w:val="0"/>
          <w:numId w:val="8"/>
        </w:numPr>
      </w:pPr>
      <w:r>
        <w:t>Changed the way Serenity is installed and how it starts up so that system resources, like the icons that are distributed with the software, are copied to the current user’s profile folder if they don’t exist.</w:t>
      </w:r>
    </w:p>
    <w:p w:rsidR="00A534F6" w:rsidRDefault="00A534F6" w:rsidP="00A534F6">
      <w:pPr>
        <w:pStyle w:val="ListParagraph"/>
        <w:numPr>
          <w:ilvl w:val="0"/>
          <w:numId w:val="8"/>
        </w:numPr>
      </w:pPr>
      <w:r>
        <w:t>Merged the previously separate Serenity.Server.Control, Serenity.Service and Serenity.Service.Control projects into the Serenity.Server project, and renamed it to just “Server” to reduce complexity even further.</w:t>
      </w:r>
    </w:p>
    <w:p w:rsidR="00A534F6" w:rsidRDefault="00A534F6" w:rsidP="00A534F6">
      <w:pPr>
        <w:pStyle w:val="Heading4"/>
      </w:pPr>
      <w:r>
        <w:t>Fixes</w:t>
      </w:r>
    </w:p>
    <w:p w:rsidR="00A534F6" w:rsidRDefault="00A534F6" w:rsidP="00A534F6">
      <w:pPr>
        <w:pStyle w:val="ListParagraph"/>
        <w:numPr>
          <w:ilvl w:val="0"/>
          <w:numId w:val="6"/>
        </w:numPr>
      </w:pPr>
      <w:r>
        <w:t>Fixed the build process so that assemblies are properly delay-signed.</w:t>
      </w:r>
    </w:p>
    <w:p w:rsidR="00A534F6" w:rsidRPr="00013C9E" w:rsidRDefault="00A534F6" w:rsidP="00A534F6">
      <w:pPr>
        <w:pStyle w:val="ListParagraph"/>
        <w:numPr>
          <w:ilvl w:val="0"/>
          <w:numId w:val="6"/>
        </w:numPr>
      </w:pPr>
      <w:r>
        <w:t>“Fixed” solution so that it is now compatible with Microsoft Visual C# Express 2005 (by eliminating the use of solution folders and making a few other minor changes).</w:t>
      </w:r>
    </w:p>
    <w:p w:rsidR="00A534F6" w:rsidRDefault="00A534F6" w:rsidP="00A534F6">
      <w:pPr>
        <w:pStyle w:val="Heading2"/>
      </w:pPr>
      <w:bookmarkStart w:id="22" w:name="_Toc175129217"/>
      <w:r>
        <w:t>0.3.0.0</w:t>
      </w:r>
      <w:bookmarkEnd w:id="22"/>
    </w:p>
    <w:p w:rsidR="00A534F6" w:rsidRPr="00635A7E" w:rsidRDefault="00A534F6" w:rsidP="00A534F6">
      <w:r>
        <w:lastRenderedPageBreak/>
        <w:t>This release marks a major milestone in the development of Serenity. The introduction of some new features, most notably the usage of the profile directory, will help to demonstrate that Serenity is more than just a toy project and might start gaining serious usage. Additionally, new releases after 0.3.0.0 will be farther between, but each one will add significant stability, functionality, and performance improvements.</w:t>
      </w:r>
    </w:p>
    <w:p w:rsidR="00A534F6" w:rsidRDefault="00A534F6" w:rsidP="00A534F6">
      <w:pPr>
        <w:pStyle w:val="Heading4"/>
      </w:pPr>
      <w:r>
        <w:t>Additions</w:t>
      </w:r>
    </w:p>
    <w:p w:rsidR="00A534F6" w:rsidRDefault="00A534F6" w:rsidP="00A534F6">
      <w:pPr>
        <w:pStyle w:val="ListParagraph"/>
        <w:numPr>
          <w:ilvl w:val="0"/>
          <w:numId w:val="4"/>
        </w:numPr>
      </w:pPr>
      <w:r>
        <w:t>Added Serenity.ProductInfo class, containing some constant values which hold information about the product (Version, Company, Copyright, Product Name, etc.).</w:t>
      </w:r>
    </w:p>
    <w:p w:rsidR="00A534F6" w:rsidRDefault="00A534F6" w:rsidP="00A534F6">
      <w:pPr>
        <w:pStyle w:val="ListParagraph"/>
        <w:numPr>
          <w:ilvl w:val="0"/>
          <w:numId w:val="4"/>
        </w:numPr>
      </w:pPr>
      <w:r>
        <w:t>Added Serenity.SPath class to manipulate path information for Serenity-related files and directories.</w:t>
      </w:r>
    </w:p>
    <w:p w:rsidR="00A534F6" w:rsidRDefault="00A534F6" w:rsidP="00A534F6">
      <w:pPr>
        <w:pStyle w:val="ListParagraph"/>
        <w:numPr>
          <w:ilvl w:val="0"/>
          <w:numId w:val="4"/>
        </w:numPr>
      </w:pPr>
      <w:r>
        <w:t>Added DomainSettings class to support new DomainSettings system.</w:t>
      </w:r>
    </w:p>
    <w:p w:rsidR="00A534F6" w:rsidRDefault="00A534F6" w:rsidP="00A534F6">
      <w:pPr>
        <w:pStyle w:val="ListParagraph"/>
        <w:numPr>
          <w:ilvl w:val="0"/>
          <w:numId w:val="4"/>
        </w:numPr>
      </w:pPr>
      <w:r>
        <w:t>Added ResourceClass and ResourceClassRegistry to support new Resource Class system.</w:t>
      </w:r>
    </w:p>
    <w:p w:rsidR="00A534F6" w:rsidRDefault="00A534F6" w:rsidP="00A534F6">
      <w:pPr>
        <w:pStyle w:val="Heading4"/>
      </w:pPr>
      <w:r>
        <w:t>changes</w:t>
      </w:r>
    </w:p>
    <w:p w:rsidR="00A534F6" w:rsidRDefault="00A534F6" w:rsidP="00A534F6">
      <w:pPr>
        <w:pStyle w:val="ListParagraph"/>
        <w:numPr>
          <w:ilvl w:val="0"/>
          <w:numId w:val="3"/>
        </w:numPr>
      </w:pPr>
      <w:r>
        <w:t>Reverted back to old versioning scheme (e.g. 0.3.0.0 instead of 0.30.0.0).</w:t>
      </w:r>
    </w:p>
    <w:p w:rsidR="00A534F6" w:rsidRDefault="00A534F6" w:rsidP="00A534F6">
      <w:pPr>
        <w:pStyle w:val="ListParagraph"/>
        <w:numPr>
          <w:ilvl w:val="0"/>
          <w:numId w:val="3"/>
        </w:numPr>
      </w:pPr>
      <w:r>
        <w:t>Completely reworked server to support usage of %APPDATA% to store application data (Domain Settings, Environments, Modules, etc.).</w:t>
      </w:r>
    </w:p>
    <w:p w:rsidR="00A534F6" w:rsidRDefault="00A534F6" w:rsidP="00A534F6">
      <w:pPr>
        <w:pStyle w:val="ListParagraph"/>
        <w:numPr>
          <w:ilvl w:val="0"/>
          <w:numId w:val="3"/>
        </w:numPr>
      </w:pPr>
      <w:r w:rsidRPr="00421FFB">
        <w:t>Shared SolutionInfo.cs now pulls from the new Serenity.ProductInfo class.</w:t>
      </w:r>
    </w:p>
    <w:p w:rsidR="00A534F6" w:rsidRDefault="00A534F6" w:rsidP="00A534F6">
      <w:pPr>
        <w:pStyle w:val="ListParagraph"/>
        <w:numPr>
          <w:ilvl w:val="0"/>
          <w:numId w:val="3"/>
        </w:numPr>
      </w:pPr>
      <w:r>
        <w:t>Updated build script to provide a better installation experience. Installer now auto-detects presence of .NET framework 2.0 and can download and install it automatically if the user chooses.</w:t>
      </w:r>
    </w:p>
    <w:p w:rsidR="00A534F6" w:rsidRDefault="00A534F6" w:rsidP="00A534F6">
      <w:pPr>
        <w:pStyle w:val="ListParagraph"/>
        <w:numPr>
          <w:ilvl w:val="0"/>
          <w:numId w:val="3"/>
        </w:numPr>
      </w:pPr>
      <w:r>
        <w:t>Updated documentation.</w:t>
      </w:r>
    </w:p>
    <w:p w:rsidR="00A534F6" w:rsidRDefault="00A534F6" w:rsidP="00A534F6">
      <w:pPr>
        <w:pStyle w:val="ListParagraph"/>
        <w:numPr>
          <w:ilvl w:val="0"/>
          <w:numId w:val="3"/>
        </w:numPr>
      </w:pPr>
      <w:r>
        <w:t>API: Serenity.SerenityEnvironment.StaticRoot property renamed to StaticFilesDirectory.</w:t>
      </w:r>
    </w:p>
    <w:p w:rsidR="00A534F6" w:rsidRDefault="00A534F6" w:rsidP="00A534F6">
      <w:pPr>
        <w:pStyle w:val="ListParagraph"/>
        <w:numPr>
          <w:ilvl w:val="0"/>
          <w:numId w:val="3"/>
        </w:numPr>
      </w:pPr>
      <w:r>
        <w:t>Complete rewrite of context handling to improve just about every aspect of it.</w:t>
      </w:r>
    </w:p>
    <w:p w:rsidR="00A534F6" w:rsidRDefault="00A534F6" w:rsidP="00A534F6">
      <w:pPr>
        <w:pStyle w:val="Heading4"/>
      </w:pPr>
      <w:r>
        <w:t>Fixes</w:t>
      </w:r>
    </w:p>
    <w:p w:rsidR="00A534F6" w:rsidRDefault="00A534F6" w:rsidP="00A534F6">
      <w:pPr>
        <w:pStyle w:val="ListParagraph"/>
        <w:numPr>
          <w:ilvl w:val="0"/>
          <w:numId w:val="3"/>
        </w:numPr>
      </w:pPr>
      <w:r>
        <w:t xml:space="preserve">Resolved “8575: </w:t>
      </w:r>
      <w:r w:rsidRPr="00AB1D82">
        <w:t>Sys</w:t>
      </w:r>
      <w:r>
        <w:t>tem.UnauthorizedAccess Exception</w:t>
      </w:r>
      <w:r w:rsidRPr="00AB1D82">
        <w:t xml:space="preserve"> when starting Serenity on Windows Vista</w:t>
      </w:r>
      <w:r>
        <w:t>” issue.</w:t>
      </w:r>
    </w:p>
    <w:p w:rsidR="00A534F6" w:rsidRDefault="00A534F6" w:rsidP="00A534F6">
      <w:pPr>
        <w:pStyle w:val="ListParagraph"/>
        <w:numPr>
          <w:ilvl w:val="0"/>
          <w:numId w:val="3"/>
        </w:numPr>
      </w:pPr>
      <w:r>
        <w:t>Repaired some minor XML comments and typos throughout the code.</w:t>
      </w:r>
    </w:p>
    <w:p w:rsidR="00A534F6" w:rsidRDefault="00A534F6" w:rsidP="00A534F6">
      <w:pPr>
        <w:pStyle w:val="Heading4"/>
      </w:pPr>
      <w:r>
        <w:t>Removals</w:t>
      </w:r>
    </w:p>
    <w:p w:rsidR="00A534F6" w:rsidRDefault="00A534F6" w:rsidP="00A534F6">
      <w:pPr>
        <w:pStyle w:val="ListParagraph"/>
        <w:numPr>
          <w:ilvl w:val="0"/>
          <w:numId w:val="5"/>
        </w:numPr>
      </w:pPr>
      <w:r>
        <w:t>Got rid of some outdated solution clutter.</w:t>
      </w:r>
    </w:p>
    <w:p w:rsidR="00A534F6" w:rsidRPr="00CD7E96" w:rsidRDefault="00A534F6" w:rsidP="00A534F6">
      <w:pPr>
        <w:pStyle w:val="ListParagraph"/>
        <w:numPr>
          <w:ilvl w:val="0"/>
          <w:numId w:val="5"/>
        </w:numPr>
      </w:pPr>
      <w:r>
        <w:t>Removed the “Tranquility” project because it was unused and unnecessary.</w:t>
      </w:r>
    </w:p>
    <w:p w:rsidR="00A534F6" w:rsidRDefault="00A534F6" w:rsidP="00A534F6">
      <w:pPr>
        <w:pStyle w:val="Heading2"/>
      </w:pPr>
      <w:bookmarkStart w:id="23" w:name="_Toc175129218"/>
      <w:r>
        <w:t>0.27.0.0</w:t>
      </w:r>
      <w:bookmarkEnd w:id="23"/>
    </w:p>
    <w:p w:rsidR="00A534F6" w:rsidRDefault="00A534F6" w:rsidP="00A534F6">
      <w:pPr>
        <w:pStyle w:val="Heading4"/>
      </w:pPr>
      <w:r>
        <w:t>Additions</w:t>
      </w:r>
    </w:p>
    <w:p w:rsidR="00A534F6" w:rsidRDefault="00A534F6" w:rsidP="00A534F6">
      <w:pPr>
        <w:pStyle w:val="ListParagraph"/>
        <w:numPr>
          <w:ilvl w:val="0"/>
          <w:numId w:val="2"/>
        </w:numPr>
      </w:pPr>
      <w:r>
        <w:t>Added documentation.</w:t>
      </w:r>
    </w:p>
    <w:p w:rsidR="00A534F6" w:rsidRDefault="00A534F6" w:rsidP="00A534F6">
      <w:pPr>
        <w:pStyle w:val="ListParagraph"/>
        <w:numPr>
          <w:ilvl w:val="0"/>
          <w:numId w:val="2"/>
        </w:numPr>
      </w:pPr>
      <w:r>
        <w:t>Added a generic abstract Singleton&lt;T&gt; class, to be inherited by objects that follow the singleton design pattern.</w:t>
      </w:r>
    </w:p>
    <w:p w:rsidR="00A534F6" w:rsidRDefault="00A534F6" w:rsidP="00A534F6">
      <w:pPr>
        <w:pStyle w:val="ListParagraph"/>
        <w:numPr>
          <w:ilvl w:val="0"/>
          <w:numId w:val="2"/>
        </w:numPr>
      </w:pPr>
      <w:r>
        <w:t>Started recording changes in the Serenity Change Log document.</w:t>
      </w:r>
    </w:p>
    <w:p w:rsidR="00A534F6" w:rsidRDefault="00A534F6" w:rsidP="00A534F6">
      <w:pPr>
        <w:pStyle w:val="Heading4"/>
      </w:pPr>
      <w:r>
        <w:lastRenderedPageBreak/>
        <w:t>Changes</w:t>
      </w:r>
    </w:p>
    <w:p w:rsidR="00A534F6" w:rsidRDefault="00A534F6" w:rsidP="00A534F6">
      <w:pPr>
        <w:pStyle w:val="ListParagraph"/>
        <w:numPr>
          <w:ilvl w:val="0"/>
          <w:numId w:val="2"/>
        </w:numPr>
      </w:pPr>
      <w:r>
        <w:t>Updated SolutionInfo.cs to reflect current copyright information.</w:t>
      </w:r>
    </w:p>
    <w:p w:rsidR="00A534F6" w:rsidRDefault="00A534F6" w:rsidP="00A534F6">
      <w:pPr>
        <w:pStyle w:val="ListParagraph"/>
        <w:numPr>
          <w:ilvl w:val="0"/>
          <w:numId w:val="2"/>
        </w:numPr>
      </w:pPr>
      <w:r>
        <w:t>Made Multiton&lt;TKey, TValue&gt; class abstract.</w:t>
      </w:r>
    </w:p>
    <w:p w:rsidR="00A534F6" w:rsidRPr="00E60FFD" w:rsidRDefault="00A534F6" w:rsidP="00A534F6">
      <w:pPr>
        <w:pStyle w:val="ListParagraph"/>
        <w:numPr>
          <w:ilvl w:val="0"/>
          <w:numId w:val="2"/>
        </w:numPr>
      </w:pPr>
      <w:r>
        <w:t>Changed Serenity.Dynamic.IndexPage class to be internal, to reduce clutter of the Serenity API.</w:t>
      </w:r>
    </w:p>
    <w:p w:rsidR="00D9509C" w:rsidRDefault="00D9509C">
      <w:pPr>
        <w:ind w:left="360"/>
        <w:rPr>
          <w:smallCaps/>
          <w:color w:val="3E5D78" w:themeColor="accent2" w:themeShade="80"/>
          <w:spacing w:val="20"/>
          <w:sz w:val="28"/>
          <w:szCs w:val="28"/>
        </w:rPr>
      </w:pPr>
      <w:r>
        <w:br w:type="page"/>
      </w:r>
    </w:p>
    <w:p w:rsidR="00EC35B7" w:rsidRDefault="00EC35B7" w:rsidP="00EC35B7">
      <w:pPr>
        <w:pStyle w:val="Heading1"/>
      </w:pPr>
      <w:bookmarkStart w:id="24" w:name="_Toc175129219"/>
      <w:r>
        <w:lastRenderedPageBreak/>
        <w:t>Credits</w:t>
      </w:r>
      <w:bookmarkEnd w:id="24"/>
    </w:p>
    <w:p w:rsidR="00EC35B7" w:rsidRDefault="00EC35B7" w:rsidP="00EC35B7">
      <w:r>
        <w:t>Many thanks to all the people who have helped out by contributing their time or money to the project!</w:t>
      </w:r>
    </w:p>
    <w:p w:rsidR="00EC35B7" w:rsidRDefault="00EC35B7" w:rsidP="00EC35B7">
      <w:pPr>
        <w:pStyle w:val="Heading4"/>
      </w:pPr>
      <w:r>
        <w:t>Team Members</w:t>
      </w:r>
    </w:p>
    <w:p w:rsidR="00EC35B7" w:rsidRDefault="00EC35B7" w:rsidP="00EC35B7">
      <w:pPr>
        <w:pStyle w:val="ListParagraph"/>
        <w:numPr>
          <w:ilvl w:val="0"/>
          <w:numId w:val="12"/>
        </w:numPr>
      </w:pPr>
      <w:r>
        <w:t>Will ‘AnarkiNet’ Shelley – Project Coordinator, Programming Lead, and Design Lead.</w:t>
      </w:r>
    </w:p>
    <w:p w:rsidR="00EC35B7" w:rsidRDefault="00EC35B7" w:rsidP="00EC35B7">
      <w:pPr>
        <w:pStyle w:val="Heading4"/>
      </w:pPr>
      <w:r>
        <w:t>Other Contributors</w:t>
      </w:r>
    </w:p>
    <w:p w:rsidR="00EC35B7" w:rsidRDefault="00EC35B7" w:rsidP="00EC35B7">
      <w:pPr>
        <w:pStyle w:val="ListParagraph"/>
        <w:numPr>
          <w:ilvl w:val="0"/>
          <w:numId w:val="12"/>
        </w:numPr>
      </w:pPr>
      <w:r>
        <w:t>Smellyhippy – HttpDriver Output Compression code.</w:t>
      </w:r>
    </w:p>
    <w:p w:rsidR="00EC35B7" w:rsidRPr="00EC35B7" w:rsidRDefault="00EC35B7" w:rsidP="00F03B64">
      <w:pPr>
        <w:pStyle w:val="ListParagraph"/>
        <w:numPr>
          <w:ilvl w:val="0"/>
          <w:numId w:val="12"/>
        </w:numPr>
      </w:pPr>
      <w:r>
        <w:t>SeveredCross – Extensive Linux testing/reporting.</w:t>
      </w:r>
    </w:p>
    <w:sectPr w:rsidR="00EC35B7" w:rsidRPr="00EC35B7" w:rsidSect="004A53A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D8D" w:rsidRDefault="00485D8D" w:rsidP="00B27DF0">
      <w:pPr>
        <w:spacing w:after="0" w:line="240" w:lineRule="auto"/>
      </w:pPr>
      <w:r>
        <w:separator/>
      </w:r>
    </w:p>
  </w:endnote>
  <w:endnote w:type="continuationSeparator" w:id="1">
    <w:p w:rsidR="00485D8D" w:rsidRDefault="00485D8D" w:rsidP="00B27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DF0" w:rsidRDefault="000D7B80">
    <w:pPr>
      <w:pStyle w:val="Footer"/>
    </w:pPr>
    <w:r>
      <w:rPr>
        <w:noProof/>
        <w:lang w:eastAsia="zh-TW"/>
      </w:rPr>
      <w:pict>
        <v:group id="_x0000_s36866" style="position:absolute;margin-left:18pt;margin-top:0;width:35.65pt;height:23.85pt;rotation:90;z-index:251662336;mso-position-horizontal-relative:right-margin-area;mso-position-vertical-relative:bottom-margin-area" coordorigin="10217,9410" coordsize="1566,59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36867" type="#_x0000_t55" style="position:absolute;left:11101;top:9410;width:682;height:590" adj="7304" fillcolor="#b1b1bd [1311]" stroked="f" strokecolor="white [3212]">
            <v:fill color2="#363c53 [1604]" angle="-90" focus="100%" type="gradient"/>
          </v:shape>
          <v:shape id="_x0000_s36868" type="#_x0000_t55" style="position:absolute;left:10659;top:9410;width:682;height:590" adj="7304" fillcolor="#b1b1bd [1311]" stroked="f" strokecolor="white [3212]">
            <v:fill color2="#363c53 [1604]" angle="-90" focus="100%" type="gradient"/>
          </v:shape>
          <v:shape id="_x0000_s36869" type="#_x0000_t55" style="position:absolute;left:10217;top:9410;width:682;height:590" adj="7304" fillcolor="#b1b1bd [1311]" stroked="f" strokecolor="white [3212]">
            <v:fill color2="#363c53 [1604]" angle="-90" focus="100%" type="gradien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D8D" w:rsidRDefault="00485D8D" w:rsidP="00B27DF0">
      <w:pPr>
        <w:spacing w:after="0" w:line="240" w:lineRule="auto"/>
      </w:pPr>
      <w:r>
        <w:separator/>
      </w:r>
    </w:p>
  </w:footnote>
  <w:footnote w:type="continuationSeparator" w:id="1">
    <w:p w:rsidR="00485D8D" w:rsidRDefault="00485D8D" w:rsidP="00B27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424"/>
      <w:gridCol w:w="1152"/>
    </w:tblGrid>
    <w:tr w:rsidR="004A5B8F">
      <w:tc>
        <w:tcPr>
          <w:tcW w:w="0" w:type="auto"/>
          <w:tcBorders>
            <w:right w:val="single" w:sz="6" w:space="0" w:color="000000" w:themeColor="text1"/>
          </w:tcBorders>
        </w:tcPr>
        <w:sdt>
          <w:sdtPr>
            <w:alias w:val="Company"/>
            <w:id w:val="78735422"/>
            <w:placeholder>
              <w:docPart w:val="6BC6971DC72C45E083D12ECF275775CF"/>
            </w:placeholder>
            <w:dataBinding w:prefixMappings="xmlns:ns0='http://schemas.openxmlformats.org/officeDocument/2006/extended-properties'" w:xpath="/ns0:Properties[1]/ns0:Company[1]" w:storeItemID="{6668398D-A668-4E3E-A5EB-62B293D839F1}"/>
            <w:text/>
          </w:sdtPr>
          <w:sdtContent>
            <w:p w:rsidR="004A5B8F" w:rsidRDefault="004A5B8F">
              <w:pPr>
                <w:pStyle w:val="Header"/>
                <w:jc w:val="right"/>
              </w:pPr>
              <w:r>
                <w:t>Serenity Project</w:t>
              </w:r>
            </w:p>
          </w:sdtContent>
        </w:sdt>
        <w:p w:rsidR="00483D2D" w:rsidRPr="00483D2D" w:rsidRDefault="000D7B80" w:rsidP="009A43C3">
          <w:pPr>
            <w:pStyle w:val="Header"/>
            <w:jc w:val="right"/>
            <w:rPr>
              <w:rStyle w:val="Strong"/>
            </w:rPr>
          </w:pPr>
          <w:sdt>
            <w:sdtPr>
              <w:rPr>
                <w:rStyle w:val="Strong"/>
              </w:rPr>
              <w:alias w:val="Title"/>
              <w:id w:val="125356719"/>
              <w:placeholder>
                <w:docPart w:val="30ACB5E9B6F94B43B20777017FCD0082"/>
              </w:placeholder>
              <w:dataBinding w:prefixMappings="xmlns:ns0='http://purl.org/dc/elements/1.1/' xmlns:ns1='http://schemas.openxmlformats.org/package/2006/metadata/core-properties' " w:xpath="/ns1:coreProperties[1]/ns0:title[1]" w:storeItemID="{6C3C8BC8-F283-45AE-878A-BAB7291924A1}"/>
              <w:text/>
            </w:sdtPr>
            <w:sdtContent>
              <w:r w:rsidR="00F13595">
                <w:rPr>
                  <w:rStyle w:val="Strong"/>
                </w:rPr>
                <w:t>Serenity – The Complete Guide</w:t>
              </w:r>
            </w:sdtContent>
          </w:sdt>
        </w:p>
        <w:p w:rsidR="003517BE" w:rsidRPr="00483D2D" w:rsidRDefault="00483D2D" w:rsidP="007D7172">
          <w:pPr>
            <w:pStyle w:val="Header"/>
            <w:jc w:val="right"/>
            <w:rPr>
              <w:rStyle w:val="SubtleReference"/>
            </w:rPr>
          </w:pPr>
          <w:r w:rsidRPr="00483D2D">
            <w:rPr>
              <w:rStyle w:val="SubtleReference"/>
            </w:rPr>
            <w:t xml:space="preserve">v. </w:t>
          </w:r>
          <w:sdt>
            <w:sdtPr>
              <w:rPr>
                <w:rStyle w:val="SubtleReference"/>
              </w:rPr>
              <w:alias w:val="Status"/>
              <w:id w:val="30566002"/>
              <w:dataBinding w:prefixMappings="xmlns:ns0='http://purl.org/dc/elements/1.1/' xmlns:ns1='http://schemas.openxmlformats.org/package/2006/metadata/core-properties' " w:xpath="/ns1:coreProperties[1]/ns1:contentStatus[1]" w:storeItemID="{6C3C8BC8-F283-45AE-878A-BAB7291924A1}"/>
              <w:text/>
            </w:sdtPr>
            <w:sdtContent>
              <w:r w:rsidR="00F13595">
                <w:rPr>
                  <w:rStyle w:val="SubtleReference"/>
                </w:rPr>
                <w:t>0.4.2.0</w:t>
              </w:r>
            </w:sdtContent>
          </w:sdt>
        </w:p>
      </w:tc>
      <w:tc>
        <w:tcPr>
          <w:tcW w:w="1152" w:type="dxa"/>
          <w:tcBorders>
            <w:left w:val="single" w:sz="6" w:space="0" w:color="000000" w:themeColor="text1"/>
          </w:tcBorders>
        </w:tcPr>
        <w:p w:rsidR="004A5B8F" w:rsidRDefault="000D7B80">
          <w:pPr>
            <w:pStyle w:val="Header"/>
            <w:rPr>
              <w:b/>
            </w:rPr>
          </w:pPr>
          <w:r>
            <w:fldChar w:fldCharType="begin"/>
          </w:r>
          <w:r w:rsidR="00705FCF">
            <w:instrText xml:space="preserve"> PAGE   \* MERGEFORMAT </w:instrText>
          </w:r>
          <w:r>
            <w:fldChar w:fldCharType="separate"/>
          </w:r>
          <w:r w:rsidR="00212AAA">
            <w:rPr>
              <w:noProof/>
            </w:rPr>
            <w:t>2</w:t>
          </w:r>
          <w:r>
            <w:fldChar w:fldCharType="end"/>
          </w:r>
        </w:p>
      </w:tc>
    </w:tr>
  </w:tbl>
  <w:p w:rsidR="00B27DF0" w:rsidRDefault="000D7B80">
    <w:pPr>
      <w:pStyle w:val="Header"/>
    </w:pPr>
    <w:r>
      <w:rPr>
        <w:noProof/>
        <w:lang w:eastAsia="zh-TW"/>
      </w:rPr>
      <w:pict>
        <v:rect id="_x0000_s36865" style="position:absolute;margin-left:18pt;margin-top:-450pt;width:36pt;height:6in;z-index:251660288;mso-position-horizontal-relative:right-margin-area;mso-position-vertical-relative:bottom-margin-area;mso-height-relative:margin;v-text-anchor:middle" o:allowincell="f" filled="f" fillcolor="white [3201]" stroked="f" strokecolor="#c5d4e1 [1941]" strokeweight="1pt">
          <v:fill color2="#d8e2eb [1301]" focusposition="1" focussize="" focus="100%" type="gradient"/>
          <v:shadow on="t" type="perspective" color="#3e5c77 [1605]" opacity=".5" offset="1pt" offset2="-3pt"/>
          <v:textbox style="layout-flow:vertical;mso-layout-flow-alt:bottom-to-top;mso-next-textbox:#_x0000_s36865" inset="0,0,0,0">
            <w:txbxContent>
              <w:sdt>
                <w:sdtPr>
                  <w:alias w:val="Company Address"/>
                  <w:id w:val="60766751"/>
                  <w:dataBinding w:prefixMappings="xmlns:ns0='http://schemas.microsoft.com/office/2006/coverPageProps' " w:xpath="/ns0:CoverPageProperties[1]/ns0:CompanyAddress[1]" w:storeItemID="{55AF091B-3C7A-41E3-B477-F2FDAA23CFDA}"/>
                  <w:text/>
                </w:sdtPr>
                <w:sdtContent>
                  <w:p w:rsidR="00A04A5E" w:rsidRDefault="004A5B8F" w:rsidP="0097240F">
                    <w:pPr>
                      <w:pStyle w:val="Sidebar"/>
                    </w:pPr>
                    <w:r>
                      <w:t>http://serenityproject.net</w:t>
                    </w:r>
                  </w:p>
                </w:sdtContent>
              </w:sdt>
              <w:p w:rsidR="0097240F" w:rsidRDefault="0097240F" w:rsidP="0097240F">
                <w:pPr>
                  <w:pStyle w:val="Sidebar"/>
                </w:pPr>
                <w:r>
                  <w:t xml:space="preserve">Copyright © 2007 </w:t>
                </w:r>
                <w:sdt>
                  <w:sdtPr>
                    <w:alias w:val="Company"/>
                    <w:id w:val="60766752"/>
                    <w:dataBinding w:prefixMappings="xmlns:ns0='http://schemas.openxmlformats.org/officeDocument/2006/extended-properties' " w:xpath="/ns0:Properties[1]/ns0:Company[1]" w:storeItemID="{6668398D-A668-4E3E-A5EB-62B293D839F1}"/>
                    <w:text/>
                  </w:sdtPr>
                  <w:sdtContent>
                    <w:r>
                      <w:t>Serenity Project</w:t>
                    </w:r>
                  </w:sdtContent>
                </w:sdt>
                <w:r>
                  <w:t>. All Rights Reserved.</w:t>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C086A"/>
    <w:multiLevelType w:val="hybridMultilevel"/>
    <w:tmpl w:val="F19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273CBA"/>
    <w:multiLevelType w:val="hybridMultilevel"/>
    <w:tmpl w:val="FD8E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30D73"/>
    <w:multiLevelType w:val="hybridMultilevel"/>
    <w:tmpl w:val="4AFE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83512"/>
    <w:multiLevelType w:val="hybridMultilevel"/>
    <w:tmpl w:val="DD32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56DC1"/>
    <w:multiLevelType w:val="hybridMultilevel"/>
    <w:tmpl w:val="07D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9680B"/>
    <w:multiLevelType w:val="hybridMultilevel"/>
    <w:tmpl w:val="CA1C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C3B14"/>
    <w:multiLevelType w:val="hybridMultilevel"/>
    <w:tmpl w:val="484E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0D0BAD"/>
    <w:multiLevelType w:val="hybridMultilevel"/>
    <w:tmpl w:val="D6DE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CB0456"/>
    <w:multiLevelType w:val="hybridMultilevel"/>
    <w:tmpl w:val="0A282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52105"/>
    <w:multiLevelType w:val="hybridMultilevel"/>
    <w:tmpl w:val="CCA45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976422"/>
    <w:multiLevelType w:val="hybridMultilevel"/>
    <w:tmpl w:val="4D0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CA3AF5"/>
    <w:multiLevelType w:val="hybridMultilevel"/>
    <w:tmpl w:val="134E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6"/>
  </w:num>
  <w:num w:numId="6">
    <w:abstractNumId w:val="11"/>
  </w:num>
  <w:num w:numId="7">
    <w:abstractNumId w:val="8"/>
  </w:num>
  <w:num w:numId="8">
    <w:abstractNumId w:val="9"/>
  </w:num>
  <w:num w:numId="9">
    <w:abstractNumId w:val="5"/>
  </w:num>
  <w:num w:numId="10">
    <w:abstractNumId w:val="10"/>
  </w:num>
  <w:num w:numId="11">
    <w:abstractNumId w:val="2"/>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linkStyles/>
  <w:defaultTabStop w:val="720"/>
  <w:characterSpacingControl w:val="doNotCompress"/>
  <w:hdrShapeDefaults>
    <o:shapedefaults v:ext="edit" spidmax="68610">
      <o:colormenu v:ext="edit" fillcolor="none" strokecolor="none"/>
    </o:shapedefaults>
    <o:shapelayout v:ext="edit">
      <o:idmap v:ext="edit" data="36"/>
    </o:shapelayout>
  </w:hdrShapeDefaults>
  <w:footnotePr>
    <w:footnote w:id="0"/>
    <w:footnote w:id="1"/>
  </w:footnotePr>
  <w:endnotePr>
    <w:endnote w:id="0"/>
    <w:endnote w:id="1"/>
  </w:endnotePr>
  <w:compat>
    <w:useFELayout/>
  </w:compat>
  <w:rsids>
    <w:rsidRoot w:val="00722D3E"/>
    <w:rsid w:val="00007A37"/>
    <w:rsid w:val="0001497C"/>
    <w:rsid w:val="000508DB"/>
    <w:rsid w:val="0005204D"/>
    <w:rsid w:val="00072DC1"/>
    <w:rsid w:val="00075630"/>
    <w:rsid w:val="00080DDD"/>
    <w:rsid w:val="000857B2"/>
    <w:rsid w:val="000D182B"/>
    <w:rsid w:val="000D7B80"/>
    <w:rsid w:val="00117A42"/>
    <w:rsid w:val="001451FD"/>
    <w:rsid w:val="001538B8"/>
    <w:rsid w:val="0018135F"/>
    <w:rsid w:val="001D2501"/>
    <w:rsid w:val="001D571A"/>
    <w:rsid w:val="001E1089"/>
    <w:rsid w:val="001F794E"/>
    <w:rsid w:val="00201607"/>
    <w:rsid w:val="00212AAA"/>
    <w:rsid w:val="00253F55"/>
    <w:rsid w:val="00293F2C"/>
    <w:rsid w:val="002B69CA"/>
    <w:rsid w:val="002C0D3B"/>
    <w:rsid w:val="002C2B69"/>
    <w:rsid w:val="002E012F"/>
    <w:rsid w:val="0030644F"/>
    <w:rsid w:val="00332DB5"/>
    <w:rsid w:val="003517BE"/>
    <w:rsid w:val="00366344"/>
    <w:rsid w:val="003B1852"/>
    <w:rsid w:val="003D7DA7"/>
    <w:rsid w:val="003F0046"/>
    <w:rsid w:val="00416A24"/>
    <w:rsid w:val="00431023"/>
    <w:rsid w:val="00431E5F"/>
    <w:rsid w:val="00455DDA"/>
    <w:rsid w:val="00483D2D"/>
    <w:rsid w:val="00485D8D"/>
    <w:rsid w:val="004A1F82"/>
    <w:rsid w:val="004A53AA"/>
    <w:rsid w:val="004A5B8F"/>
    <w:rsid w:val="004B62DB"/>
    <w:rsid w:val="004D2E60"/>
    <w:rsid w:val="00503C1F"/>
    <w:rsid w:val="005123D4"/>
    <w:rsid w:val="00532AB3"/>
    <w:rsid w:val="00535D9C"/>
    <w:rsid w:val="00560837"/>
    <w:rsid w:val="005B69C2"/>
    <w:rsid w:val="005C1D1A"/>
    <w:rsid w:val="00653E76"/>
    <w:rsid w:val="0065571B"/>
    <w:rsid w:val="006619F7"/>
    <w:rsid w:val="00663CE3"/>
    <w:rsid w:val="006930D0"/>
    <w:rsid w:val="006B13FB"/>
    <w:rsid w:val="006C079D"/>
    <w:rsid w:val="006C61F2"/>
    <w:rsid w:val="006E24B8"/>
    <w:rsid w:val="006E4518"/>
    <w:rsid w:val="00705FCF"/>
    <w:rsid w:val="00713E67"/>
    <w:rsid w:val="00720E1A"/>
    <w:rsid w:val="00721095"/>
    <w:rsid w:val="00722D3E"/>
    <w:rsid w:val="0076374C"/>
    <w:rsid w:val="007723B9"/>
    <w:rsid w:val="007802E0"/>
    <w:rsid w:val="007B4351"/>
    <w:rsid w:val="007D7172"/>
    <w:rsid w:val="007E39C6"/>
    <w:rsid w:val="008332F8"/>
    <w:rsid w:val="00847A26"/>
    <w:rsid w:val="008512BA"/>
    <w:rsid w:val="00861FB8"/>
    <w:rsid w:val="00862329"/>
    <w:rsid w:val="008636A1"/>
    <w:rsid w:val="008B63BE"/>
    <w:rsid w:val="008D636D"/>
    <w:rsid w:val="0090390F"/>
    <w:rsid w:val="009136F3"/>
    <w:rsid w:val="009471E0"/>
    <w:rsid w:val="00956E37"/>
    <w:rsid w:val="009602BB"/>
    <w:rsid w:val="00961CA0"/>
    <w:rsid w:val="0097240F"/>
    <w:rsid w:val="0099384C"/>
    <w:rsid w:val="009A43C3"/>
    <w:rsid w:val="00A04A5E"/>
    <w:rsid w:val="00A063DB"/>
    <w:rsid w:val="00A0747E"/>
    <w:rsid w:val="00A1146A"/>
    <w:rsid w:val="00A534F6"/>
    <w:rsid w:val="00AB298D"/>
    <w:rsid w:val="00B27DF0"/>
    <w:rsid w:val="00B31B69"/>
    <w:rsid w:val="00B348BE"/>
    <w:rsid w:val="00B54ED7"/>
    <w:rsid w:val="00BB5BD5"/>
    <w:rsid w:val="00BB6090"/>
    <w:rsid w:val="00BC47B1"/>
    <w:rsid w:val="00C03E72"/>
    <w:rsid w:val="00C5456C"/>
    <w:rsid w:val="00C63D8D"/>
    <w:rsid w:val="00C810E7"/>
    <w:rsid w:val="00C831A1"/>
    <w:rsid w:val="00C92195"/>
    <w:rsid w:val="00CA2EC6"/>
    <w:rsid w:val="00CC156A"/>
    <w:rsid w:val="00D66E41"/>
    <w:rsid w:val="00D9509C"/>
    <w:rsid w:val="00DB69F8"/>
    <w:rsid w:val="00DE0475"/>
    <w:rsid w:val="00DE357E"/>
    <w:rsid w:val="00DF0DB8"/>
    <w:rsid w:val="00DF5D22"/>
    <w:rsid w:val="00E06FAA"/>
    <w:rsid w:val="00E54554"/>
    <w:rsid w:val="00E626E9"/>
    <w:rsid w:val="00E91ACA"/>
    <w:rsid w:val="00EB0F6F"/>
    <w:rsid w:val="00EC35B7"/>
    <w:rsid w:val="00ED0FEC"/>
    <w:rsid w:val="00F03B64"/>
    <w:rsid w:val="00F13595"/>
    <w:rsid w:val="00F34255"/>
    <w:rsid w:val="00F41B6C"/>
    <w:rsid w:val="00F420FE"/>
    <w:rsid w:val="00F429E9"/>
    <w:rsid w:val="00F44F8A"/>
    <w:rsid w:val="00F6764D"/>
    <w:rsid w:val="00F678E6"/>
    <w:rsid w:val="00F7037B"/>
    <w:rsid w:val="00F725AC"/>
    <w:rsid w:val="00F72D5E"/>
    <w:rsid w:val="00F82FC3"/>
    <w:rsid w:val="00FA64A4"/>
    <w:rsid w:val="00FB7027"/>
    <w:rsid w:val="00FE5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4B8"/>
    <w:pPr>
      <w:ind w:left="0"/>
    </w:pPr>
  </w:style>
  <w:style w:type="paragraph" w:styleId="Heading1">
    <w:name w:val="heading 1"/>
    <w:basedOn w:val="Normal"/>
    <w:next w:val="Normal"/>
    <w:link w:val="Heading1Char"/>
    <w:autoRedefine/>
    <w:uiPriority w:val="9"/>
    <w:qFormat/>
    <w:rsid w:val="006E24B8"/>
    <w:pPr>
      <w:pBdr>
        <w:bottom w:val="thinThickSmallGap" w:sz="12" w:space="1" w:color="628BAD" w:themeColor="accent2" w:themeShade="BF"/>
      </w:pBdr>
      <w:spacing w:before="400"/>
      <w:jc w:val="center"/>
      <w:outlineLvl w:val="0"/>
    </w:pPr>
    <w:rPr>
      <w:smallCaps/>
      <w:color w:val="3E5D78" w:themeColor="accent2" w:themeShade="80"/>
      <w:spacing w:val="20"/>
      <w:sz w:val="28"/>
      <w:szCs w:val="28"/>
    </w:rPr>
  </w:style>
  <w:style w:type="paragraph" w:styleId="Heading2">
    <w:name w:val="heading 2"/>
    <w:basedOn w:val="Normal"/>
    <w:next w:val="Normal"/>
    <w:link w:val="Heading2Char"/>
    <w:autoRedefine/>
    <w:uiPriority w:val="9"/>
    <w:unhideWhenUsed/>
    <w:qFormat/>
    <w:rsid w:val="006E24B8"/>
    <w:pPr>
      <w:pBdr>
        <w:bottom w:val="single" w:sz="4" w:space="1" w:color="3E5C77" w:themeColor="accent2" w:themeShade="7F"/>
      </w:pBdr>
      <w:spacing w:before="400"/>
      <w:jc w:val="center"/>
      <w:outlineLvl w:val="1"/>
    </w:pPr>
    <w:rPr>
      <w:smallCaps/>
      <w:color w:val="3E5D78" w:themeColor="accent2" w:themeShade="80"/>
      <w:spacing w:val="15"/>
      <w:sz w:val="26"/>
      <w:szCs w:val="24"/>
    </w:rPr>
  </w:style>
  <w:style w:type="paragraph" w:styleId="Heading3">
    <w:name w:val="heading 3"/>
    <w:basedOn w:val="Normal"/>
    <w:next w:val="Normal"/>
    <w:link w:val="Heading3Char"/>
    <w:autoRedefine/>
    <w:uiPriority w:val="9"/>
    <w:unhideWhenUsed/>
    <w:qFormat/>
    <w:rsid w:val="006E24B8"/>
    <w:pPr>
      <w:pBdr>
        <w:top w:val="dotted" w:sz="4" w:space="1" w:color="3E5C77" w:themeColor="accent2" w:themeShade="7F"/>
        <w:bottom w:val="dotted" w:sz="4" w:space="1" w:color="3E5C77" w:themeColor="accent2" w:themeShade="7F"/>
      </w:pBdr>
      <w:spacing w:before="300"/>
      <w:jc w:val="center"/>
      <w:outlineLvl w:val="2"/>
    </w:pPr>
    <w:rPr>
      <w:smallCaps/>
      <w:color w:val="3E5C77" w:themeColor="accent2" w:themeShade="7F"/>
      <w:sz w:val="24"/>
      <w:szCs w:val="24"/>
    </w:rPr>
  </w:style>
  <w:style w:type="paragraph" w:styleId="Heading4">
    <w:name w:val="heading 4"/>
    <w:basedOn w:val="Normal"/>
    <w:next w:val="Normal"/>
    <w:link w:val="Heading4Char"/>
    <w:autoRedefine/>
    <w:uiPriority w:val="9"/>
    <w:unhideWhenUsed/>
    <w:qFormat/>
    <w:rsid w:val="006E24B8"/>
    <w:pPr>
      <w:pBdr>
        <w:bottom w:val="dotted" w:sz="4" w:space="1" w:color="628BAD" w:themeColor="accent2" w:themeShade="BF"/>
      </w:pBdr>
      <w:spacing w:after="120"/>
      <w:jc w:val="center"/>
      <w:outlineLvl w:val="3"/>
    </w:pPr>
    <w:rPr>
      <w:smallCaps/>
      <w:color w:val="3E5C77" w:themeColor="accent2" w:themeShade="7F"/>
      <w:spacing w:val="10"/>
    </w:rPr>
  </w:style>
  <w:style w:type="paragraph" w:styleId="Heading5">
    <w:name w:val="heading 5"/>
    <w:basedOn w:val="Normal"/>
    <w:next w:val="Normal"/>
    <w:link w:val="Heading5Char"/>
    <w:uiPriority w:val="9"/>
    <w:semiHidden/>
    <w:unhideWhenUsed/>
    <w:qFormat/>
    <w:rsid w:val="006E24B8"/>
    <w:pPr>
      <w:spacing w:before="320" w:after="120"/>
      <w:jc w:val="center"/>
      <w:outlineLvl w:val="4"/>
    </w:pPr>
    <w:rPr>
      <w:caps/>
      <w:color w:val="3E5C77" w:themeColor="accent2" w:themeShade="7F"/>
      <w:spacing w:val="10"/>
    </w:rPr>
  </w:style>
  <w:style w:type="paragraph" w:styleId="Heading6">
    <w:name w:val="heading 6"/>
    <w:basedOn w:val="Normal"/>
    <w:next w:val="Normal"/>
    <w:link w:val="Heading6Char"/>
    <w:uiPriority w:val="9"/>
    <w:semiHidden/>
    <w:unhideWhenUsed/>
    <w:qFormat/>
    <w:rsid w:val="006E24B8"/>
    <w:pPr>
      <w:spacing w:after="120"/>
      <w:jc w:val="center"/>
      <w:outlineLvl w:val="5"/>
    </w:pPr>
    <w:rPr>
      <w:caps/>
      <w:color w:val="628BAD" w:themeColor="accent2" w:themeShade="BF"/>
      <w:spacing w:val="10"/>
    </w:rPr>
  </w:style>
  <w:style w:type="paragraph" w:styleId="Heading7">
    <w:name w:val="heading 7"/>
    <w:basedOn w:val="Normal"/>
    <w:next w:val="Normal"/>
    <w:link w:val="Heading7Char"/>
    <w:uiPriority w:val="9"/>
    <w:semiHidden/>
    <w:unhideWhenUsed/>
    <w:qFormat/>
    <w:rsid w:val="006E24B8"/>
    <w:pPr>
      <w:spacing w:after="120"/>
      <w:jc w:val="center"/>
      <w:outlineLvl w:val="6"/>
    </w:pPr>
    <w:rPr>
      <w:i/>
      <w:iCs/>
      <w:caps/>
      <w:color w:val="628BAD" w:themeColor="accent2" w:themeShade="BF"/>
      <w:spacing w:val="10"/>
    </w:rPr>
  </w:style>
  <w:style w:type="paragraph" w:styleId="Heading8">
    <w:name w:val="heading 8"/>
    <w:basedOn w:val="Normal"/>
    <w:next w:val="Normal"/>
    <w:link w:val="Heading8Char"/>
    <w:uiPriority w:val="9"/>
    <w:semiHidden/>
    <w:unhideWhenUsed/>
    <w:qFormat/>
    <w:rsid w:val="006E24B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E24B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8"/>
    <w:rPr>
      <w:smallCaps/>
      <w:color w:val="3E5D78" w:themeColor="accent2" w:themeShade="80"/>
      <w:spacing w:val="20"/>
      <w:sz w:val="28"/>
      <w:szCs w:val="28"/>
    </w:rPr>
  </w:style>
  <w:style w:type="character" w:customStyle="1" w:styleId="Heading2Char">
    <w:name w:val="Heading 2 Char"/>
    <w:basedOn w:val="DefaultParagraphFont"/>
    <w:link w:val="Heading2"/>
    <w:uiPriority w:val="9"/>
    <w:rsid w:val="006E24B8"/>
    <w:rPr>
      <w:smallCaps/>
      <w:color w:val="3E5D78" w:themeColor="accent2" w:themeShade="80"/>
      <w:spacing w:val="15"/>
      <w:sz w:val="26"/>
      <w:szCs w:val="24"/>
    </w:rPr>
  </w:style>
  <w:style w:type="character" w:customStyle="1" w:styleId="Heading3Char">
    <w:name w:val="Heading 3 Char"/>
    <w:basedOn w:val="DefaultParagraphFont"/>
    <w:link w:val="Heading3"/>
    <w:uiPriority w:val="9"/>
    <w:rsid w:val="006E24B8"/>
    <w:rPr>
      <w:smallCaps/>
      <w:color w:val="3E5C77" w:themeColor="accent2" w:themeShade="7F"/>
      <w:sz w:val="24"/>
      <w:szCs w:val="24"/>
    </w:rPr>
  </w:style>
  <w:style w:type="character" w:customStyle="1" w:styleId="Heading4Char">
    <w:name w:val="Heading 4 Char"/>
    <w:basedOn w:val="DefaultParagraphFont"/>
    <w:link w:val="Heading4"/>
    <w:uiPriority w:val="9"/>
    <w:rsid w:val="006E24B8"/>
    <w:rPr>
      <w:smallCaps/>
      <w:color w:val="3E5C77" w:themeColor="accent2" w:themeShade="7F"/>
      <w:spacing w:val="10"/>
    </w:rPr>
  </w:style>
  <w:style w:type="character" w:customStyle="1" w:styleId="Heading5Char">
    <w:name w:val="Heading 5 Char"/>
    <w:basedOn w:val="DefaultParagraphFont"/>
    <w:link w:val="Heading5"/>
    <w:uiPriority w:val="9"/>
    <w:semiHidden/>
    <w:rsid w:val="006E24B8"/>
    <w:rPr>
      <w:caps/>
      <w:color w:val="3E5C77" w:themeColor="accent2" w:themeShade="7F"/>
      <w:spacing w:val="10"/>
    </w:rPr>
  </w:style>
  <w:style w:type="character" w:customStyle="1" w:styleId="Heading6Char">
    <w:name w:val="Heading 6 Char"/>
    <w:basedOn w:val="DefaultParagraphFont"/>
    <w:link w:val="Heading6"/>
    <w:uiPriority w:val="9"/>
    <w:semiHidden/>
    <w:rsid w:val="006E24B8"/>
    <w:rPr>
      <w:caps/>
      <w:color w:val="628BAD" w:themeColor="accent2" w:themeShade="BF"/>
      <w:spacing w:val="10"/>
    </w:rPr>
  </w:style>
  <w:style w:type="character" w:customStyle="1" w:styleId="Heading7Char">
    <w:name w:val="Heading 7 Char"/>
    <w:basedOn w:val="DefaultParagraphFont"/>
    <w:link w:val="Heading7"/>
    <w:uiPriority w:val="9"/>
    <w:semiHidden/>
    <w:rsid w:val="006E24B8"/>
    <w:rPr>
      <w:i/>
      <w:iCs/>
      <w:caps/>
      <w:color w:val="628BAD" w:themeColor="accent2" w:themeShade="BF"/>
      <w:spacing w:val="10"/>
    </w:rPr>
  </w:style>
  <w:style w:type="character" w:customStyle="1" w:styleId="Heading8Char">
    <w:name w:val="Heading 8 Char"/>
    <w:basedOn w:val="DefaultParagraphFont"/>
    <w:link w:val="Heading8"/>
    <w:uiPriority w:val="9"/>
    <w:semiHidden/>
    <w:rsid w:val="006E24B8"/>
    <w:rPr>
      <w:caps/>
      <w:spacing w:val="10"/>
      <w:sz w:val="20"/>
      <w:szCs w:val="20"/>
    </w:rPr>
  </w:style>
  <w:style w:type="character" w:customStyle="1" w:styleId="Heading9Char">
    <w:name w:val="Heading 9 Char"/>
    <w:basedOn w:val="DefaultParagraphFont"/>
    <w:link w:val="Heading9"/>
    <w:uiPriority w:val="9"/>
    <w:semiHidden/>
    <w:rsid w:val="006E24B8"/>
    <w:rPr>
      <w:i/>
      <w:iCs/>
      <w:caps/>
      <w:spacing w:val="10"/>
      <w:sz w:val="20"/>
      <w:szCs w:val="20"/>
    </w:rPr>
  </w:style>
  <w:style w:type="paragraph" w:styleId="Caption">
    <w:name w:val="caption"/>
    <w:basedOn w:val="Normal"/>
    <w:next w:val="Normal"/>
    <w:uiPriority w:val="35"/>
    <w:semiHidden/>
    <w:unhideWhenUsed/>
    <w:qFormat/>
    <w:rsid w:val="006E24B8"/>
    <w:rPr>
      <w:caps/>
      <w:spacing w:val="10"/>
      <w:sz w:val="18"/>
      <w:szCs w:val="18"/>
    </w:rPr>
  </w:style>
  <w:style w:type="paragraph" w:styleId="Title">
    <w:name w:val="Title"/>
    <w:basedOn w:val="Normal"/>
    <w:next w:val="Normal"/>
    <w:link w:val="TitleChar"/>
    <w:autoRedefine/>
    <w:uiPriority w:val="10"/>
    <w:qFormat/>
    <w:rsid w:val="006E24B8"/>
    <w:pPr>
      <w:pBdr>
        <w:top w:val="dotted" w:sz="2" w:space="1" w:color="3E5D78" w:themeColor="accent2" w:themeShade="80"/>
        <w:bottom w:val="dotted" w:sz="2" w:space="6" w:color="3E5D78" w:themeColor="accent2" w:themeShade="80"/>
      </w:pBdr>
      <w:spacing w:before="500" w:after="300" w:line="240" w:lineRule="auto"/>
      <w:jc w:val="center"/>
    </w:pPr>
    <w:rPr>
      <w:smallCaps/>
      <w:color w:val="3E5D78" w:themeColor="accent2" w:themeShade="80"/>
      <w:spacing w:val="50"/>
      <w:sz w:val="44"/>
      <w:szCs w:val="44"/>
    </w:rPr>
  </w:style>
  <w:style w:type="character" w:customStyle="1" w:styleId="TitleChar">
    <w:name w:val="Title Char"/>
    <w:basedOn w:val="DefaultParagraphFont"/>
    <w:link w:val="Title"/>
    <w:uiPriority w:val="10"/>
    <w:rsid w:val="006E24B8"/>
    <w:rPr>
      <w:smallCaps/>
      <w:color w:val="3E5D78" w:themeColor="accent2" w:themeShade="80"/>
      <w:spacing w:val="50"/>
      <w:sz w:val="44"/>
      <w:szCs w:val="44"/>
    </w:rPr>
  </w:style>
  <w:style w:type="paragraph" w:styleId="Subtitle">
    <w:name w:val="Subtitle"/>
    <w:basedOn w:val="Normal"/>
    <w:next w:val="Normal"/>
    <w:link w:val="SubtitleChar"/>
    <w:uiPriority w:val="11"/>
    <w:qFormat/>
    <w:rsid w:val="00E91ACA"/>
    <w:pPr>
      <w:spacing w:after="560" w:line="240" w:lineRule="auto"/>
      <w:jc w:val="center"/>
    </w:pPr>
    <w:rPr>
      <w:smallCaps/>
      <w:spacing w:val="20"/>
      <w:szCs w:val="18"/>
    </w:rPr>
  </w:style>
  <w:style w:type="character" w:customStyle="1" w:styleId="SubtitleChar">
    <w:name w:val="Subtitle Char"/>
    <w:basedOn w:val="DefaultParagraphFont"/>
    <w:link w:val="Subtitle"/>
    <w:uiPriority w:val="11"/>
    <w:rsid w:val="00E91ACA"/>
    <w:rPr>
      <w:smallCaps/>
      <w:spacing w:val="20"/>
      <w:szCs w:val="18"/>
    </w:rPr>
  </w:style>
  <w:style w:type="character" w:styleId="Strong">
    <w:name w:val="Strong"/>
    <w:uiPriority w:val="22"/>
    <w:qFormat/>
    <w:rsid w:val="006E24B8"/>
    <w:rPr>
      <w:b/>
      <w:bCs/>
      <w:color w:val="628BAD" w:themeColor="accent2" w:themeShade="BF"/>
      <w:spacing w:val="5"/>
    </w:rPr>
  </w:style>
  <w:style w:type="character" w:styleId="Emphasis">
    <w:name w:val="Emphasis"/>
    <w:uiPriority w:val="20"/>
    <w:qFormat/>
    <w:rsid w:val="006E24B8"/>
    <w:rPr>
      <w:caps/>
      <w:spacing w:val="5"/>
      <w:sz w:val="20"/>
      <w:szCs w:val="20"/>
    </w:rPr>
  </w:style>
  <w:style w:type="paragraph" w:styleId="NoSpacing">
    <w:name w:val="No Spacing"/>
    <w:basedOn w:val="Normal"/>
    <w:link w:val="NoSpacingChar"/>
    <w:uiPriority w:val="1"/>
    <w:qFormat/>
    <w:rsid w:val="006E24B8"/>
    <w:pPr>
      <w:spacing w:after="0" w:line="240" w:lineRule="auto"/>
    </w:pPr>
  </w:style>
  <w:style w:type="character" w:customStyle="1" w:styleId="NoSpacingChar">
    <w:name w:val="No Spacing Char"/>
    <w:basedOn w:val="DefaultParagraphFont"/>
    <w:link w:val="NoSpacing"/>
    <w:uiPriority w:val="1"/>
    <w:rsid w:val="006E24B8"/>
  </w:style>
  <w:style w:type="paragraph" w:styleId="ListParagraph">
    <w:name w:val="List Paragraph"/>
    <w:basedOn w:val="Normal"/>
    <w:uiPriority w:val="34"/>
    <w:qFormat/>
    <w:rsid w:val="006E24B8"/>
    <w:pPr>
      <w:ind w:left="720"/>
      <w:contextualSpacing/>
    </w:pPr>
  </w:style>
  <w:style w:type="paragraph" w:styleId="Quote">
    <w:name w:val="Quote"/>
    <w:basedOn w:val="Normal"/>
    <w:next w:val="Normal"/>
    <w:link w:val="QuoteChar"/>
    <w:uiPriority w:val="29"/>
    <w:qFormat/>
    <w:rsid w:val="006E24B8"/>
    <w:rPr>
      <w:i/>
      <w:iCs/>
    </w:rPr>
  </w:style>
  <w:style w:type="character" w:customStyle="1" w:styleId="QuoteChar">
    <w:name w:val="Quote Char"/>
    <w:basedOn w:val="DefaultParagraphFont"/>
    <w:link w:val="Quote"/>
    <w:uiPriority w:val="29"/>
    <w:rsid w:val="006E24B8"/>
    <w:rPr>
      <w:i/>
      <w:iCs/>
    </w:rPr>
  </w:style>
  <w:style w:type="paragraph" w:styleId="IntenseQuote">
    <w:name w:val="Intense Quote"/>
    <w:basedOn w:val="Normal"/>
    <w:next w:val="Normal"/>
    <w:link w:val="IntenseQuoteChar"/>
    <w:uiPriority w:val="30"/>
    <w:qFormat/>
    <w:rsid w:val="006E24B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IntenseQuoteChar">
    <w:name w:val="Intense Quote Char"/>
    <w:basedOn w:val="DefaultParagraphFont"/>
    <w:link w:val="IntenseQuote"/>
    <w:uiPriority w:val="30"/>
    <w:rsid w:val="006E24B8"/>
    <w:rPr>
      <w:caps/>
      <w:color w:val="3E5C77" w:themeColor="accent2" w:themeShade="7F"/>
      <w:spacing w:val="5"/>
      <w:sz w:val="20"/>
      <w:szCs w:val="20"/>
    </w:rPr>
  </w:style>
  <w:style w:type="character" w:styleId="SubtleEmphasis">
    <w:name w:val="Subtle Emphasis"/>
    <w:uiPriority w:val="19"/>
    <w:qFormat/>
    <w:rsid w:val="006E24B8"/>
    <w:rPr>
      <w:i/>
      <w:iCs/>
    </w:rPr>
  </w:style>
  <w:style w:type="character" w:styleId="IntenseEmphasis">
    <w:name w:val="Intense Emphasis"/>
    <w:uiPriority w:val="21"/>
    <w:qFormat/>
    <w:rsid w:val="006E24B8"/>
    <w:rPr>
      <w:i/>
      <w:iCs/>
      <w:caps/>
      <w:spacing w:val="10"/>
      <w:sz w:val="20"/>
      <w:szCs w:val="20"/>
    </w:rPr>
  </w:style>
  <w:style w:type="character" w:styleId="SubtleReference">
    <w:name w:val="Subtle Reference"/>
    <w:basedOn w:val="DefaultParagraphFont"/>
    <w:uiPriority w:val="31"/>
    <w:qFormat/>
    <w:rsid w:val="006E24B8"/>
    <w:rPr>
      <w:rFonts w:asciiTheme="minorHAnsi" w:eastAsiaTheme="minorEastAsia" w:hAnsiTheme="minorHAnsi" w:cstheme="minorBidi"/>
      <w:i/>
      <w:iCs/>
      <w:color w:val="3E5C77" w:themeColor="accent2" w:themeShade="7F"/>
    </w:rPr>
  </w:style>
  <w:style w:type="character" w:styleId="IntenseReference">
    <w:name w:val="Intense Reference"/>
    <w:uiPriority w:val="32"/>
    <w:qFormat/>
    <w:rsid w:val="006E24B8"/>
    <w:rPr>
      <w:rFonts w:asciiTheme="minorHAnsi" w:eastAsiaTheme="minorEastAsia" w:hAnsiTheme="minorHAnsi" w:cstheme="minorBidi"/>
      <w:b/>
      <w:bCs/>
      <w:i/>
      <w:iCs/>
      <w:color w:val="3E5C77" w:themeColor="accent2" w:themeShade="7F"/>
    </w:rPr>
  </w:style>
  <w:style w:type="character" w:styleId="BookTitle">
    <w:name w:val="Book Title"/>
    <w:uiPriority w:val="33"/>
    <w:qFormat/>
    <w:rsid w:val="006E24B8"/>
    <w:rPr>
      <w:caps/>
      <w:color w:val="3E5C77" w:themeColor="accent2" w:themeShade="7F"/>
      <w:spacing w:val="5"/>
      <w:u w:color="3E5C77" w:themeColor="accent2" w:themeShade="7F"/>
    </w:rPr>
  </w:style>
  <w:style w:type="paragraph" w:styleId="TOCHeading">
    <w:name w:val="TOC Heading"/>
    <w:basedOn w:val="Heading1"/>
    <w:next w:val="Normal"/>
    <w:uiPriority w:val="39"/>
    <w:unhideWhenUsed/>
    <w:qFormat/>
    <w:rsid w:val="006E24B8"/>
    <w:pPr>
      <w:outlineLvl w:val="9"/>
    </w:pPr>
  </w:style>
  <w:style w:type="paragraph" w:styleId="Header">
    <w:name w:val="header"/>
    <w:basedOn w:val="Normal"/>
    <w:link w:val="HeaderChar"/>
    <w:uiPriority w:val="99"/>
    <w:unhideWhenUsed/>
    <w:rsid w:val="006E2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B8"/>
  </w:style>
  <w:style w:type="paragraph" w:styleId="Footer">
    <w:name w:val="footer"/>
    <w:basedOn w:val="Normal"/>
    <w:link w:val="FooterChar"/>
    <w:uiPriority w:val="99"/>
    <w:semiHidden/>
    <w:unhideWhenUsed/>
    <w:rsid w:val="006E24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24B8"/>
  </w:style>
  <w:style w:type="table" w:styleId="TableGrid">
    <w:name w:val="Table Grid"/>
    <w:basedOn w:val="TableNormal"/>
    <w:uiPriority w:val="1"/>
    <w:rsid w:val="006E24B8"/>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4B8"/>
    <w:rPr>
      <w:rFonts w:ascii="Tahoma" w:hAnsi="Tahoma" w:cs="Tahoma"/>
      <w:sz w:val="16"/>
      <w:szCs w:val="16"/>
    </w:rPr>
  </w:style>
  <w:style w:type="character" w:styleId="PlaceholderText">
    <w:name w:val="Placeholder Text"/>
    <w:basedOn w:val="DefaultParagraphFont"/>
    <w:uiPriority w:val="99"/>
    <w:semiHidden/>
    <w:rsid w:val="006E24B8"/>
    <w:rPr>
      <w:color w:val="808080"/>
    </w:rPr>
  </w:style>
  <w:style w:type="paragraph" w:customStyle="1" w:styleId="Sidebar">
    <w:name w:val="Sidebar"/>
    <w:basedOn w:val="Normal"/>
    <w:link w:val="SidebarChar"/>
    <w:autoRedefine/>
    <w:qFormat/>
    <w:rsid w:val="006E24B8"/>
    <w:pPr>
      <w:spacing w:after="0" w:line="240" w:lineRule="auto"/>
      <w:contextualSpacing/>
    </w:pPr>
    <w:rPr>
      <w:rFonts w:cstheme="minorBidi"/>
      <w:noProof/>
      <w:color w:val="B1B1BD" w:themeColor="text2" w:themeTint="66"/>
      <w:spacing w:val="60"/>
      <w:sz w:val="20"/>
    </w:rPr>
  </w:style>
  <w:style w:type="character" w:customStyle="1" w:styleId="SidebarChar">
    <w:name w:val="Sidebar Char"/>
    <w:basedOn w:val="DefaultParagraphFont"/>
    <w:link w:val="Sidebar"/>
    <w:rsid w:val="006E24B8"/>
    <w:rPr>
      <w:rFonts w:cstheme="minorBidi"/>
      <w:noProof/>
      <w:color w:val="B1B1BD" w:themeColor="text2" w:themeTint="66"/>
      <w:spacing w:val="60"/>
      <w:sz w:val="20"/>
    </w:rPr>
  </w:style>
  <w:style w:type="paragraph" w:customStyle="1" w:styleId="Code">
    <w:name w:val="Code"/>
    <w:basedOn w:val="Normal"/>
    <w:autoRedefine/>
    <w:qFormat/>
    <w:rsid w:val="006E24B8"/>
    <w:pPr>
      <w:pBdr>
        <w:top w:val="single" w:sz="4" w:space="4" w:color="B1B1BD" w:themeColor="text2" w:themeTint="66"/>
        <w:left w:val="single" w:sz="4" w:space="4" w:color="B1B1BD" w:themeColor="text2" w:themeTint="66"/>
        <w:bottom w:val="single" w:sz="4" w:space="4" w:color="B1B1BD" w:themeColor="text2" w:themeTint="66"/>
        <w:right w:val="single" w:sz="4" w:space="4" w:color="B1B1BD" w:themeColor="text2" w:themeTint="66"/>
      </w:pBdr>
      <w:shd w:val="clear" w:color="auto" w:fill="EBF0F5" w:themeFill="accent2" w:themeFillTint="33"/>
      <w:spacing w:line="240" w:lineRule="auto"/>
      <w:contextualSpacing/>
    </w:pPr>
    <w:rPr>
      <w:rFonts w:ascii="Consolas" w:hAnsi="Consolas"/>
      <w:noProof/>
      <w:color w:val="000000" w:themeColor="text1"/>
      <w:sz w:val="20"/>
      <w:szCs w:val="24"/>
    </w:rPr>
  </w:style>
  <w:style w:type="paragraph" w:styleId="Revision">
    <w:name w:val="Revision"/>
    <w:hidden/>
    <w:uiPriority w:val="99"/>
    <w:semiHidden/>
    <w:rsid w:val="00FA64A4"/>
    <w:pPr>
      <w:spacing w:after="0" w:line="240" w:lineRule="auto"/>
      <w:ind w:left="0"/>
    </w:pPr>
  </w:style>
  <w:style w:type="paragraph" w:customStyle="1" w:styleId="Notice">
    <w:name w:val="Notice"/>
    <w:basedOn w:val="Normal"/>
    <w:link w:val="NoticeChar"/>
    <w:qFormat/>
    <w:rsid w:val="006E24B8"/>
    <w:pPr>
      <w:framePr w:w="4320" w:hSpace="360" w:wrap="around" w:vAnchor="text" w:hAnchor="margin" w:xAlign="right" w:y="1"/>
      <w:pBdr>
        <w:top w:val="single" w:sz="8" w:space="4" w:color="727CA3" w:themeColor="accent1"/>
        <w:left w:val="single" w:sz="8" w:space="8" w:color="727CA3" w:themeColor="accent1"/>
        <w:bottom w:val="single" w:sz="8" w:space="4" w:color="727CA3" w:themeColor="accent1"/>
        <w:right w:val="single" w:sz="8" w:space="8" w:color="727CA3" w:themeColor="accent1"/>
      </w:pBdr>
      <w:shd w:val="pct40" w:color="E2E4EC" w:themeColor="accent1" w:themeTint="33" w:fill="auto"/>
      <w:spacing w:after="0"/>
      <w:jc w:val="right"/>
    </w:pPr>
    <w:rPr>
      <w:rFonts w:asciiTheme="minorHAnsi" w:hAnsiTheme="minorHAnsi"/>
      <w:i/>
    </w:rPr>
  </w:style>
  <w:style w:type="character" w:customStyle="1" w:styleId="NoticeChar">
    <w:name w:val="Notice Char"/>
    <w:basedOn w:val="DefaultParagraphFont"/>
    <w:link w:val="Notice"/>
    <w:rsid w:val="006E24B8"/>
    <w:rPr>
      <w:rFonts w:asciiTheme="minorHAnsi" w:hAnsiTheme="minorHAnsi"/>
      <w:i/>
      <w:shd w:val="pct40" w:color="E2E4EC" w:themeColor="accent1" w:themeTint="33" w:fill="auto"/>
    </w:rPr>
  </w:style>
  <w:style w:type="paragraph" w:styleId="TOC1">
    <w:name w:val="toc 1"/>
    <w:basedOn w:val="Normal"/>
    <w:next w:val="Normal"/>
    <w:autoRedefine/>
    <w:uiPriority w:val="39"/>
    <w:unhideWhenUsed/>
    <w:rsid w:val="008D636D"/>
    <w:pPr>
      <w:spacing w:after="100"/>
    </w:pPr>
  </w:style>
  <w:style w:type="paragraph" w:styleId="TOC2">
    <w:name w:val="toc 2"/>
    <w:basedOn w:val="Normal"/>
    <w:next w:val="Normal"/>
    <w:autoRedefine/>
    <w:uiPriority w:val="39"/>
    <w:unhideWhenUsed/>
    <w:rsid w:val="008D636D"/>
    <w:pPr>
      <w:spacing w:after="100"/>
      <w:ind w:left="220"/>
    </w:pPr>
  </w:style>
  <w:style w:type="character" w:styleId="Hyperlink">
    <w:name w:val="Hyperlink"/>
    <w:basedOn w:val="DefaultParagraphFont"/>
    <w:uiPriority w:val="99"/>
    <w:unhideWhenUsed/>
    <w:rsid w:val="008D636D"/>
    <w:rPr>
      <w:color w:val="B292CA" w:themeColor="hyperlink"/>
      <w:u w:val="single"/>
    </w:rPr>
  </w:style>
  <w:style w:type="paragraph" w:styleId="TOC3">
    <w:name w:val="toc 3"/>
    <w:basedOn w:val="Normal"/>
    <w:next w:val="Normal"/>
    <w:autoRedefine/>
    <w:uiPriority w:val="39"/>
    <w:unhideWhenUsed/>
    <w:rsid w:val="00A534F6"/>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ocalhost/" TargetMode="External"/><Relationship Id="rId4" Type="http://schemas.openxmlformats.org/officeDocument/2006/relationships/styles" Target="styles.xml"/><Relationship Id="rId9" Type="http://schemas.openxmlformats.org/officeDocument/2006/relationships/hyperlink" Target="http://serenityproject.ne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helley\AppData\Roaming\Microsoft\Templates\Seren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4C9BC67F3E4C618C411E451FEA6896"/>
        <w:category>
          <w:name w:val="General"/>
          <w:gallery w:val="placeholder"/>
        </w:category>
        <w:types>
          <w:type w:val="bbPlcHdr"/>
        </w:types>
        <w:behaviors>
          <w:behavior w:val="content"/>
        </w:behaviors>
        <w:guid w:val="{F9A6C246-700C-485B-A33C-619FD07CA7E6}"/>
      </w:docPartPr>
      <w:docPartBody>
        <w:p w:rsidR="000B5844" w:rsidRDefault="00D61CEA">
          <w:pPr>
            <w:pStyle w:val="3B4C9BC67F3E4C618C411E451FEA6896"/>
          </w:pPr>
          <w:r w:rsidRPr="004361C6">
            <w:rPr>
              <w:rStyle w:val="PlaceholderText"/>
            </w:rPr>
            <w:t>[Title]</w:t>
          </w:r>
        </w:p>
      </w:docPartBody>
    </w:docPart>
    <w:docPart>
      <w:docPartPr>
        <w:name w:val="6BC6971DC72C45E083D12ECF275775CF"/>
        <w:category>
          <w:name w:val="General"/>
          <w:gallery w:val="placeholder"/>
        </w:category>
        <w:types>
          <w:type w:val="bbPlcHdr"/>
        </w:types>
        <w:behaviors>
          <w:behavior w:val="content"/>
        </w:behaviors>
        <w:guid w:val="{CF2F7BB5-BF48-4B43-BAA4-41310115963E}"/>
      </w:docPartPr>
      <w:docPartBody>
        <w:p w:rsidR="00290DF5" w:rsidRDefault="00196637">
          <w:pPr>
            <w:pStyle w:val="6BC6971DC72C45E083D12ECF275775CF"/>
          </w:pPr>
          <w:r>
            <w:t>[Type the company name]</w:t>
          </w:r>
        </w:p>
      </w:docPartBody>
    </w:docPart>
    <w:docPart>
      <w:docPartPr>
        <w:name w:val="B042A1D45D244A7394054608D635DF2D"/>
        <w:category>
          <w:name w:val="General"/>
          <w:gallery w:val="placeholder"/>
        </w:category>
        <w:types>
          <w:type w:val="bbPlcHdr"/>
        </w:types>
        <w:behaviors>
          <w:behavior w:val="content"/>
        </w:behaviors>
        <w:guid w:val="{5D40A5D9-4B41-4F31-85F9-AF86F042EE1C}"/>
      </w:docPartPr>
      <w:docPartBody>
        <w:p w:rsidR="00BC0881" w:rsidRDefault="000917E4">
          <w:r w:rsidRPr="00F72207">
            <w:rPr>
              <w:rStyle w:val="PlaceholderText"/>
            </w:rPr>
            <w:t>[Status]</w:t>
          </w:r>
        </w:p>
      </w:docPartBody>
    </w:docPart>
    <w:docPart>
      <w:docPartPr>
        <w:name w:val="27A8990E709149638732883CDC472BF7"/>
        <w:category>
          <w:name w:val="General"/>
          <w:gallery w:val="placeholder"/>
        </w:category>
        <w:types>
          <w:type w:val="bbPlcHdr"/>
        </w:types>
        <w:behaviors>
          <w:behavior w:val="content"/>
        </w:behaviors>
        <w:guid w:val="{55F45CB1-B008-48B3-83EF-6DDBE98143A1}"/>
      </w:docPartPr>
      <w:docPartBody>
        <w:p w:rsidR="00333A58" w:rsidRDefault="000B261E">
          <w:r w:rsidRPr="002560E2">
            <w:rPr>
              <w:rStyle w:val="PlaceholderText"/>
            </w:rPr>
            <w:t>[Status]</w:t>
          </w:r>
        </w:p>
      </w:docPartBody>
    </w:docPart>
    <w:docPart>
      <w:docPartPr>
        <w:name w:val="63BDDFFA87AA4B968854F6D1FC75AC8A"/>
        <w:category>
          <w:name w:val="General"/>
          <w:gallery w:val="placeholder"/>
        </w:category>
        <w:types>
          <w:type w:val="bbPlcHdr"/>
        </w:types>
        <w:behaviors>
          <w:behavior w:val="content"/>
        </w:behaviors>
        <w:guid w:val="{02FEC8F5-544B-4302-A1BD-4D043C4754E5}"/>
      </w:docPartPr>
      <w:docPartBody>
        <w:p w:rsidR="00E21741" w:rsidRDefault="00333A58" w:rsidP="00333A58">
          <w:pPr>
            <w:pStyle w:val="63BDDFFA87AA4B968854F6D1FC75AC8A"/>
          </w:pPr>
          <w:r w:rsidRPr="00024887">
            <w:rPr>
              <w:rStyle w:val="PlaceholderText"/>
            </w:rPr>
            <w:t>[Status]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61CEA"/>
    <w:rsid w:val="000917E4"/>
    <w:rsid w:val="000B261E"/>
    <w:rsid w:val="000B5844"/>
    <w:rsid w:val="00123059"/>
    <w:rsid w:val="00196637"/>
    <w:rsid w:val="001C7056"/>
    <w:rsid w:val="00236B6C"/>
    <w:rsid w:val="002717BD"/>
    <w:rsid w:val="00290DF5"/>
    <w:rsid w:val="002956AA"/>
    <w:rsid w:val="00333A58"/>
    <w:rsid w:val="00811439"/>
    <w:rsid w:val="00880624"/>
    <w:rsid w:val="008A18D6"/>
    <w:rsid w:val="00960807"/>
    <w:rsid w:val="00AE3730"/>
    <w:rsid w:val="00BC0881"/>
    <w:rsid w:val="00D4506D"/>
    <w:rsid w:val="00D61CEA"/>
    <w:rsid w:val="00E21741"/>
    <w:rsid w:val="00FA5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741"/>
    <w:rPr>
      <w:color w:val="808080"/>
    </w:rPr>
  </w:style>
  <w:style w:type="paragraph" w:customStyle="1" w:styleId="3B4C9BC67F3E4C618C411E451FEA6896">
    <w:name w:val="3B4C9BC67F3E4C618C411E451FEA6896"/>
    <w:rsid w:val="000B5844"/>
  </w:style>
  <w:style w:type="paragraph" w:customStyle="1" w:styleId="416359ABE9C4429DA3AE9CF259921952">
    <w:name w:val="416359ABE9C4429DA3AE9CF259921952"/>
    <w:rsid w:val="000B5844"/>
  </w:style>
  <w:style w:type="paragraph" w:customStyle="1" w:styleId="7F4550EA540D41AD9230930841FF7216">
    <w:name w:val="7F4550EA540D41AD9230930841FF7216"/>
    <w:rsid w:val="000B5844"/>
  </w:style>
  <w:style w:type="paragraph" w:customStyle="1" w:styleId="E7F75393DFCA423DAD54C502EA51270F">
    <w:name w:val="E7F75393DFCA423DAD54C502EA51270F"/>
    <w:rsid w:val="000B5844"/>
  </w:style>
  <w:style w:type="paragraph" w:customStyle="1" w:styleId="72A049F3B7124FF1BDA3AB1D35461770">
    <w:name w:val="72A049F3B7124FF1BDA3AB1D35461770"/>
    <w:rsid w:val="000B5844"/>
  </w:style>
  <w:style w:type="paragraph" w:customStyle="1" w:styleId="422FBA6BBBBF4719B0650D1DF11230E3">
    <w:name w:val="422FBA6BBBBF4719B0650D1DF11230E3"/>
    <w:rsid w:val="00811439"/>
  </w:style>
  <w:style w:type="paragraph" w:customStyle="1" w:styleId="195F470DAD764A75808A0C23B0E7BF42">
    <w:name w:val="195F470DAD764A75808A0C23B0E7BF42"/>
    <w:rsid w:val="00811439"/>
  </w:style>
  <w:style w:type="paragraph" w:customStyle="1" w:styleId="E729E11A12294266AE34868417BD0BFC">
    <w:name w:val="E729E11A12294266AE34868417BD0BFC"/>
    <w:rsid w:val="00811439"/>
  </w:style>
  <w:style w:type="paragraph" w:customStyle="1" w:styleId="36EA3CAE89744F4A83538615EC439DED">
    <w:name w:val="36EA3CAE89744F4A83538615EC439DED"/>
    <w:rsid w:val="00811439"/>
  </w:style>
  <w:style w:type="paragraph" w:customStyle="1" w:styleId="C0A495B1561746BEBEA84545837BE5BA">
    <w:name w:val="C0A495B1561746BEBEA84545837BE5BA"/>
    <w:rsid w:val="00811439"/>
  </w:style>
  <w:style w:type="paragraph" w:customStyle="1" w:styleId="6BC6971DC72C45E083D12ECF275775CF">
    <w:name w:val="6BC6971DC72C45E083D12ECF275775CF"/>
    <w:rsid w:val="00290DF5"/>
  </w:style>
  <w:style w:type="paragraph" w:customStyle="1" w:styleId="30ACB5E9B6F94B43B20777017FCD0082">
    <w:name w:val="30ACB5E9B6F94B43B20777017FCD0082"/>
    <w:rsid w:val="00290DF5"/>
  </w:style>
  <w:style w:type="paragraph" w:customStyle="1" w:styleId="325035384E7A40E8A0C849749785F574">
    <w:name w:val="325035384E7A40E8A0C849749785F574"/>
    <w:rsid w:val="00290DF5"/>
  </w:style>
  <w:style w:type="paragraph" w:customStyle="1" w:styleId="19DFD382F5A043C4A31110E9F021B951">
    <w:name w:val="19DFD382F5A043C4A31110E9F021B951"/>
    <w:rsid w:val="00290DF5"/>
  </w:style>
  <w:style w:type="paragraph" w:customStyle="1" w:styleId="CCF1BC82A74E461893E1A5BF1136EDBE">
    <w:name w:val="CCF1BC82A74E461893E1A5BF1136EDBE"/>
    <w:rsid w:val="00290DF5"/>
  </w:style>
  <w:style w:type="paragraph" w:customStyle="1" w:styleId="B05EADDFBC7F45A9B6BD9D446EFDC13E">
    <w:name w:val="B05EADDFBC7F45A9B6BD9D446EFDC13E"/>
    <w:rsid w:val="000B261E"/>
  </w:style>
  <w:style w:type="paragraph" w:customStyle="1" w:styleId="63BDDFFA87AA4B968854F6D1FC75AC8A">
    <w:name w:val="63BDDFFA87AA4B968854F6D1FC75AC8A"/>
    <w:rsid w:val="00333A58"/>
  </w:style>
  <w:style w:type="paragraph" w:customStyle="1" w:styleId="C5B05F59E41243D88707713D1149E970">
    <w:name w:val="C5B05F59E41243D88707713D1149E970"/>
    <w:rsid w:val="00E217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2007-03-05T00:00:00</PublishDate>
  <Abstract/>
  <CompanyAddress>http://serenityproject.net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CF9238-CD1C-45E6-BEA5-B92397A6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Serenity.dotx</Template>
  <TotalTime>81</TotalTime>
  <Pages>12</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Serenity – The Complete Guide</vt:lpstr>
    </vt:vector>
  </TitlesOfParts>
  <Manager>Will Shelley</Manager>
  <Company>Serenity Project</Company>
  <LinksUpToDate>false</LinksUpToDate>
  <CharactersWithSpaces>13740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Serenity – The Complete Guide</dc:title>
  <dc:subject>The Complete Guide</dc:subject>
  <dc:creator>Will Shelley</dc:creator>
  <cp:lastModifiedBy>Will Shelley</cp:lastModifiedBy>
  <cp:revision>13</cp:revision>
  <dcterms:created xsi:type="dcterms:W3CDTF">2007-08-17T05:54:00Z</dcterms:created>
  <dcterms:modified xsi:type="dcterms:W3CDTF">2007-08-17T22:51:00Z</dcterms:modified>
  <cp:contentStatus>0.4.2.0</cp:contentStatus>
</cp:coreProperties>
</file>